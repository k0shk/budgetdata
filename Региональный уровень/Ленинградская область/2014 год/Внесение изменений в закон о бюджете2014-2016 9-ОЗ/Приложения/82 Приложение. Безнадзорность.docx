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C3" w:rsidRPr="008C44F4" w:rsidRDefault="00946FC3" w:rsidP="008C44F4">
      <w:pPr>
        <w:widowControl w:val="0"/>
        <w:autoSpaceDE w:val="0"/>
        <w:autoSpaceDN w:val="0"/>
        <w:adjustRightInd w:val="0"/>
        <w:spacing w:after="0" w:line="240" w:lineRule="auto"/>
        <w:ind w:left="6300" w:hanging="180"/>
        <w:outlineLvl w:val="0"/>
        <w:rPr>
          <w:rFonts w:ascii="Times New Roman" w:hAnsi="Times New Roman"/>
          <w:sz w:val="24"/>
          <w:szCs w:val="24"/>
        </w:rPr>
      </w:pPr>
      <w:r w:rsidRPr="008C44F4">
        <w:rPr>
          <w:rFonts w:ascii="Times New Roman" w:hAnsi="Times New Roman"/>
          <w:sz w:val="24"/>
          <w:szCs w:val="24"/>
        </w:rPr>
        <w:t>УТВЕРЖДЕНЫ</w:t>
      </w:r>
    </w:p>
    <w:p w:rsidR="00946FC3" w:rsidRPr="008C44F4" w:rsidRDefault="00946FC3" w:rsidP="008C44F4">
      <w:pPr>
        <w:widowControl w:val="0"/>
        <w:autoSpaceDE w:val="0"/>
        <w:autoSpaceDN w:val="0"/>
        <w:adjustRightInd w:val="0"/>
        <w:spacing w:after="0" w:line="240" w:lineRule="auto"/>
        <w:ind w:left="6300" w:hanging="180"/>
        <w:rPr>
          <w:rFonts w:ascii="Times New Roman" w:hAnsi="Times New Roman"/>
          <w:sz w:val="24"/>
          <w:szCs w:val="24"/>
        </w:rPr>
      </w:pPr>
      <w:r w:rsidRPr="008C44F4">
        <w:rPr>
          <w:rFonts w:ascii="Times New Roman" w:hAnsi="Times New Roman"/>
          <w:sz w:val="24"/>
          <w:szCs w:val="24"/>
        </w:rPr>
        <w:t>областным законом</w:t>
      </w:r>
    </w:p>
    <w:p w:rsidR="00946FC3" w:rsidRPr="008C44F4" w:rsidRDefault="00946FC3" w:rsidP="008C44F4">
      <w:pPr>
        <w:widowControl w:val="0"/>
        <w:autoSpaceDE w:val="0"/>
        <w:autoSpaceDN w:val="0"/>
        <w:adjustRightInd w:val="0"/>
        <w:spacing w:after="0" w:line="240" w:lineRule="auto"/>
        <w:ind w:left="6300" w:hanging="180"/>
        <w:rPr>
          <w:rFonts w:ascii="Times New Roman" w:hAnsi="Times New Roman"/>
          <w:sz w:val="24"/>
          <w:szCs w:val="24"/>
        </w:rPr>
      </w:pPr>
      <w:r w:rsidRPr="008C44F4">
        <w:rPr>
          <w:rFonts w:ascii="Times New Roman" w:hAnsi="Times New Roman"/>
          <w:sz w:val="24"/>
          <w:szCs w:val="24"/>
        </w:rPr>
        <w:t>от 24 декабря 2013 года № 102-оз</w:t>
      </w:r>
    </w:p>
    <w:p w:rsidR="00946FC3" w:rsidRPr="008C44F4" w:rsidRDefault="00946FC3" w:rsidP="008C44F4">
      <w:pPr>
        <w:widowControl w:val="0"/>
        <w:autoSpaceDE w:val="0"/>
        <w:autoSpaceDN w:val="0"/>
        <w:adjustRightInd w:val="0"/>
        <w:spacing w:after="0" w:line="240" w:lineRule="auto"/>
        <w:ind w:left="6300" w:hanging="180"/>
        <w:rPr>
          <w:rFonts w:ascii="Times New Roman" w:hAnsi="Times New Roman"/>
          <w:sz w:val="24"/>
          <w:szCs w:val="24"/>
        </w:rPr>
      </w:pPr>
      <w:r w:rsidRPr="008C44F4">
        <w:rPr>
          <w:rFonts w:ascii="Times New Roman" w:hAnsi="Times New Roman"/>
          <w:sz w:val="24"/>
          <w:szCs w:val="24"/>
        </w:rPr>
        <w:t>(приложение 82)</w:t>
      </w:r>
    </w:p>
    <w:p w:rsidR="00946FC3" w:rsidRPr="008C44F4" w:rsidRDefault="00946FC3" w:rsidP="008C44F4">
      <w:pPr>
        <w:tabs>
          <w:tab w:val="left" w:pos="6300"/>
        </w:tabs>
        <w:autoSpaceDE w:val="0"/>
        <w:autoSpaceDN w:val="0"/>
        <w:adjustRightInd w:val="0"/>
        <w:ind w:left="6300" w:hanging="180"/>
        <w:rPr>
          <w:rFonts w:ascii="Times New Roman" w:hAnsi="Times New Roman"/>
          <w:sz w:val="24"/>
          <w:szCs w:val="24"/>
        </w:rPr>
      </w:pPr>
      <w:r w:rsidRPr="008C44F4">
        <w:rPr>
          <w:rFonts w:ascii="Times New Roman" w:hAnsi="Times New Roman"/>
          <w:sz w:val="24"/>
          <w:szCs w:val="24"/>
        </w:rPr>
        <w:t>в редакции областного закона</w:t>
      </w:r>
    </w:p>
    <w:p w:rsidR="00946FC3" w:rsidRPr="009D587E" w:rsidRDefault="00946FC3" w:rsidP="009D587E">
      <w:pPr>
        <w:widowControl w:val="0"/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/>
          <w:sz w:val="24"/>
          <w:szCs w:val="24"/>
        </w:rPr>
      </w:pPr>
    </w:p>
    <w:p w:rsidR="00946FC3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C3" w:rsidRPr="009D587E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C3" w:rsidRPr="009D587E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C3" w:rsidRPr="009D587E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D587E">
        <w:rPr>
          <w:rFonts w:ascii="Times New Roman" w:hAnsi="Times New Roman"/>
          <w:b/>
          <w:bCs/>
          <w:sz w:val="26"/>
          <w:szCs w:val="26"/>
        </w:rPr>
        <w:t>СУБВЕНЦИИ</w:t>
      </w:r>
    </w:p>
    <w:p w:rsidR="00946FC3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D587E">
        <w:rPr>
          <w:rFonts w:ascii="Times New Roman" w:hAnsi="Times New Roman"/>
          <w:b/>
          <w:bCs/>
          <w:sz w:val="26"/>
          <w:szCs w:val="26"/>
        </w:rPr>
        <w:t xml:space="preserve">бюджетам поселений на осуществление отдельных государственных </w:t>
      </w:r>
    </w:p>
    <w:p w:rsidR="00946FC3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D587E">
        <w:rPr>
          <w:rFonts w:ascii="Times New Roman" w:hAnsi="Times New Roman"/>
          <w:b/>
          <w:bCs/>
          <w:sz w:val="26"/>
          <w:szCs w:val="26"/>
        </w:rPr>
        <w:t xml:space="preserve">полномочий Ленинградской области в сфере профилактики </w:t>
      </w:r>
    </w:p>
    <w:p w:rsidR="00946FC3" w:rsidRPr="009D587E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D587E">
        <w:rPr>
          <w:rFonts w:ascii="Times New Roman" w:hAnsi="Times New Roman"/>
          <w:b/>
          <w:bCs/>
          <w:sz w:val="26"/>
          <w:szCs w:val="26"/>
        </w:rPr>
        <w:t xml:space="preserve">безнадзорности и правонарушений несовершеннолетних </w:t>
      </w:r>
    </w:p>
    <w:p w:rsidR="00946FC3" w:rsidRPr="009D587E" w:rsidRDefault="00946F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D587E">
        <w:rPr>
          <w:rFonts w:ascii="Times New Roman" w:hAnsi="Times New Roman"/>
          <w:b/>
          <w:bCs/>
          <w:sz w:val="26"/>
          <w:szCs w:val="26"/>
        </w:rPr>
        <w:t>на 2014 год</w:t>
      </w:r>
    </w:p>
    <w:p w:rsidR="00946FC3" w:rsidRPr="00434EAF" w:rsidRDefault="00946FC3" w:rsidP="009D58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8647" w:type="dxa"/>
        <w:jc w:val="center"/>
        <w:tblCellSpacing w:w="5" w:type="nil"/>
        <w:tblInd w:w="217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58"/>
        <w:gridCol w:w="5353"/>
        <w:gridCol w:w="2536"/>
      </w:tblGrid>
      <w:tr w:rsidR="00946FC3" w:rsidRPr="009D587E" w:rsidTr="009D587E">
        <w:trPr>
          <w:trHeight w:val="400"/>
          <w:tblCellSpacing w:w="5" w:type="nil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№</w:t>
            </w:r>
          </w:p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Default="00946FC3" w:rsidP="009D587E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Наименование</w:t>
            </w:r>
          </w:p>
          <w:p w:rsidR="00946FC3" w:rsidRPr="009D587E" w:rsidRDefault="00946FC3" w:rsidP="009D587E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муниципального образования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Default="00946FC3" w:rsidP="009D587E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Сумма</w:t>
            </w:r>
          </w:p>
          <w:p w:rsidR="00946FC3" w:rsidRPr="009D587E" w:rsidRDefault="00946FC3" w:rsidP="009D587E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9D587E">
              <w:rPr>
                <w:rFonts w:ascii="Times New Roman" w:hAnsi="Times New Roman" w:cs="Times New Roman"/>
                <w:b/>
              </w:rPr>
              <w:t>(тысяч рублей)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Бокситогорский муниципальный район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Пикалево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554,3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Волховский муниципальный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Волхов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1 108,6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Новоладожское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501,4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Всеволожский муниципальный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Всеволожск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1 167,4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Сертолово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1 108,6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Выборгский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Выборг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1 167,4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Высоцкое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417,1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Приморское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534,7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Светогорское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1 108,6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Гатчинский муниципальный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Гатчина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1 751,0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Коммунар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554,3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Кингисеппский муниципальный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Город Ивангород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501,3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Кировский муниципальный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Отрадненское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554,3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Шлиссельбургское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534,7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Тосненский район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5353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Любанское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501,4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5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Никольское городское поселение</w:t>
            </w:r>
          </w:p>
        </w:tc>
        <w:tc>
          <w:tcPr>
            <w:tcW w:w="2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B50CD6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1 108</w:t>
            </w:r>
            <w:r w:rsidRPr="009D58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46FC3" w:rsidRPr="009D587E" w:rsidTr="009D587E">
        <w:trPr>
          <w:tblCellSpacing w:w="5" w:type="nil"/>
          <w:jc w:val="center"/>
        </w:trPr>
        <w:tc>
          <w:tcPr>
            <w:tcW w:w="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434EAF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7E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FC3" w:rsidRPr="009D587E" w:rsidRDefault="00946FC3" w:rsidP="009D587E">
            <w:pPr>
              <w:pStyle w:val="ConsPlusCell"/>
              <w:tabs>
                <w:tab w:val="left" w:pos="193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13 173,7</w:t>
            </w:r>
            <w:bookmarkStart w:id="0" w:name="_GoBack"/>
            <w:bookmarkEnd w:id="0"/>
          </w:p>
        </w:tc>
      </w:tr>
    </w:tbl>
    <w:p w:rsidR="00946FC3" w:rsidRPr="00434EAF" w:rsidRDefault="00946F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46FC3" w:rsidRPr="00434EAF" w:rsidSect="009D587E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505e1970-9405-484a-84a3-88a78b6f49de"/>
  </w:docVars>
  <w:rsids>
    <w:rsidRoot w:val="008D6C8E"/>
    <w:rsid w:val="00031B75"/>
    <w:rsid w:val="000437A6"/>
    <w:rsid w:val="000A0148"/>
    <w:rsid w:val="000B2166"/>
    <w:rsid w:val="001632E9"/>
    <w:rsid w:val="00174785"/>
    <w:rsid w:val="001F2E6D"/>
    <w:rsid w:val="00250505"/>
    <w:rsid w:val="00251294"/>
    <w:rsid w:val="00251D9C"/>
    <w:rsid w:val="002725F1"/>
    <w:rsid w:val="00285798"/>
    <w:rsid w:val="0028592D"/>
    <w:rsid w:val="00312833"/>
    <w:rsid w:val="00346E2D"/>
    <w:rsid w:val="00434EAF"/>
    <w:rsid w:val="004A6507"/>
    <w:rsid w:val="004E1C68"/>
    <w:rsid w:val="00552C2D"/>
    <w:rsid w:val="00691FEA"/>
    <w:rsid w:val="006A329A"/>
    <w:rsid w:val="006D74BC"/>
    <w:rsid w:val="00715131"/>
    <w:rsid w:val="00784187"/>
    <w:rsid w:val="008C39E7"/>
    <w:rsid w:val="008C44F4"/>
    <w:rsid w:val="008D6C8E"/>
    <w:rsid w:val="00946FC3"/>
    <w:rsid w:val="009D587E"/>
    <w:rsid w:val="00AD5DF7"/>
    <w:rsid w:val="00AD6F58"/>
    <w:rsid w:val="00AF4AE8"/>
    <w:rsid w:val="00B26F01"/>
    <w:rsid w:val="00B50CD6"/>
    <w:rsid w:val="00B54194"/>
    <w:rsid w:val="00B65D44"/>
    <w:rsid w:val="00BA7122"/>
    <w:rsid w:val="00C316F2"/>
    <w:rsid w:val="00CF0E48"/>
    <w:rsid w:val="00D00BBD"/>
    <w:rsid w:val="00D10872"/>
    <w:rsid w:val="00D14AB0"/>
    <w:rsid w:val="00D27D6E"/>
    <w:rsid w:val="00D962E3"/>
    <w:rsid w:val="00DD5CCF"/>
    <w:rsid w:val="00DE0C3D"/>
    <w:rsid w:val="00E0269A"/>
    <w:rsid w:val="00E107D7"/>
    <w:rsid w:val="00EC5389"/>
    <w:rsid w:val="00ED2246"/>
    <w:rsid w:val="00FE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B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8D6C8E"/>
    <w:pPr>
      <w:widowControl w:val="0"/>
      <w:autoSpaceDE w:val="0"/>
      <w:autoSpaceDN w:val="0"/>
      <w:adjustRightInd w:val="0"/>
    </w:pPr>
    <w:rPr>
      <w:rFonts w:eastAsia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180</Words>
  <Characters>1031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Елена</cp:lastModifiedBy>
  <cp:revision>3</cp:revision>
  <cp:lastPrinted>2013-08-29T10:15:00Z</cp:lastPrinted>
  <dcterms:created xsi:type="dcterms:W3CDTF">2014-02-04T05:58:00Z</dcterms:created>
  <dcterms:modified xsi:type="dcterms:W3CDTF">2014-02-08T16:08:00Z</dcterms:modified>
</cp:coreProperties>
</file>