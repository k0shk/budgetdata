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C9" w:rsidRPr="00955400" w:rsidRDefault="007479C9" w:rsidP="00470E3F">
      <w:pPr>
        <w:pStyle w:val="ConsPlusTitle"/>
        <w:widowControl/>
        <w:ind w:left="6000"/>
        <w:outlineLvl w:val="0"/>
        <w:rPr>
          <w:b w:val="0"/>
        </w:rPr>
      </w:pPr>
      <w:r w:rsidRPr="00955400">
        <w:rPr>
          <w:b w:val="0"/>
        </w:rPr>
        <w:t xml:space="preserve">УТВЕРЖДЕНЫ </w:t>
      </w:r>
    </w:p>
    <w:p w:rsidR="007479C9" w:rsidRPr="00955400" w:rsidRDefault="007479C9" w:rsidP="00470E3F">
      <w:pPr>
        <w:pStyle w:val="ConsPlusTitle"/>
        <w:widowControl/>
        <w:ind w:left="6000"/>
        <w:outlineLvl w:val="0"/>
        <w:rPr>
          <w:b w:val="0"/>
        </w:rPr>
      </w:pPr>
      <w:r w:rsidRPr="00955400">
        <w:rPr>
          <w:b w:val="0"/>
        </w:rPr>
        <w:t>областным законом</w:t>
      </w:r>
    </w:p>
    <w:p w:rsidR="007479C9" w:rsidRDefault="007479C9" w:rsidP="00470E3F">
      <w:pPr>
        <w:widowControl w:val="0"/>
        <w:autoSpaceDE w:val="0"/>
        <w:autoSpaceDN w:val="0"/>
        <w:adjustRightInd w:val="0"/>
        <w:ind w:left="6000"/>
      </w:pPr>
      <w:r>
        <w:t>от 24 декабря 2013 года № 102-оз</w:t>
      </w:r>
    </w:p>
    <w:p w:rsidR="007479C9" w:rsidRPr="00955400" w:rsidRDefault="007479C9" w:rsidP="00470E3F">
      <w:pPr>
        <w:pStyle w:val="ConsPlusTitle"/>
        <w:widowControl/>
        <w:ind w:left="6000"/>
        <w:outlineLvl w:val="0"/>
        <w:rPr>
          <w:b w:val="0"/>
        </w:rPr>
      </w:pPr>
      <w:r w:rsidRPr="00955400">
        <w:rPr>
          <w:b w:val="0"/>
        </w:rPr>
        <w:t>(приложение 120)</w:t>
      </w:r>
    </w:p>
    <w:p w:rsidR="007479C9" w:rsidRDefault="007479C9" w:rsidP="00470E3F">
      <w:pPr>
        <w:widowControl w:val="0"/>
        <w:autoSpaceDE w:val="0"/>
        <w:autoSpaceDN w:val="0"/>
        <w:adjustRightInd w:val="0"/>
        <w:ind w:left="6000"/>
      </w:pPr>
      <w:r w:rsidRPr="001A1A04">
        <w:t>в редакции областного закона</w:t>
      </w:r>
    </w:p>
    <w:p w:rsidR="007479C9" w:rsidRPr="001A1A04" w:rsidRDefault="007479C9" w:rsidP="00470E3F">
      <w:pPr>
        <w:widowControl w:val="0"/>
        <w:autoSpaceDE w:val="0"/>
        <w:autoSpaceDN w:val="0"/>
        <w:adjustRightInd w:val="0"/>
        <w:ind w:left="6000"/>
      </w:pPr>
    </w:p>
    <w:p w:rsidR="007479C9" w:rsidRPr="00A2518F" w:rsidRDefault="007479C9" w:rsidP="00874D23">
      <w:pPr>
        <w:autoSpaceDE w:val="0"/>
        <w:autoSpaceDN w:val="0"/>
        <w:adjustRightInd w:val="0"/>
        <w:ind w:firstLine="540"/>
        <w:jc w:val="right"/>
        <w:rPr>
          <w:b/>
        </w:rPr>
      </w:pPr>
    </w:p>
    <w:p w:rsidR="007479C9" w:rsidRDefault="007479C9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</w:p>
    <w:p w:rsidR="007479C9" w:rsidRPr="00955400" w:rsidRDefault="007479C9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bookmarkStart w:id="0" w:name="_GoBack"/>
      <w:bookmarkEnd w:id="0"/>
      <w:r w:rsidRPr="00955400">
        <w:rPr>
          <w:b/>
          <w:sz w:val="26"/>
          <w:szCs w:val="26"/>
        </w:rPr>
        <w:t>СУБВЕНЦИИ</w:t>
      </w:r>
    </w:p>
    <w:p w:rsidR="007479C9" w:rsidRDefault="007479C9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>бюджетам муниципальных образований на осуществление отдельных государственных полномочий Ленинградской области по обеспечению однократно благоустроенным жилым помещением специализированного жилищного фонда по договорам найма специализированных жилых</w:t>
      </w:r>
    </w:p>
    <w:p w:rsidR="007479C9" w:rsidRDefault="007479C9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 xml:space="preserve"> помещений детей-сирот и детей, оставшихся без попечения родителей, </w:t>
      </w:r>
    </w:p>
    <w:p w:rsidR="007479C9" w:rsidRDefault="007479C9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 xml:space="preserve">а также лиц из числа детей-сирот и детей, оставшихся без попечения родителей, которые не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помещений, а также детей-сирот и детей, оставшихся без попечения родителей, лиц из числа детей-сирот и детей, оставшихся без попечения родителей, которые являются нанимателями жилых помещений по договорам социального найма </w:t>
      </w:r>
    </w:p>
    <w:p w:rsidR="007479C9" w:rsidRDefault="007479C9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 xml:space="preserve">или членами семьи нанимателя жилого помещения по договору социального найма либо собственниками жилых помещений, в случае, если их проживание </w:t>
      </w:r>
    </w:p>
    <w:p w:rsidR="007479C9" w:rsidRPr="00955400" w:rsidRDefault="007479C9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>в ранее занимаемых жилых помещениях признается невозможным,</w:t>
      </w:r>
    </w:p>
    <w:p w:rsidR="007479C9" w:rsidRPr="00955400" w:rsidRDefault="007479C9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>на 2014 год</w:t>
      </w:r>
    </w:p>
    <w:p w:rsidR="007479C9" w:rsidRDefault="007479C9" w:rsidP="00874D23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:rsidR="007479C9" w:rsidRPr="00C42482" w:rsidRDefault="007479C9" w:rsidP="00DB68B9">
      <w:pPr>
        <w:widowControl w:val="0"/>
        <w:autoSpaceDE w:val="0"/>
        <w:autoSpaceDN w:val="0"/>
        <w:adjustRightInd w:val="0"/>
        <w:ind w:left="5664" w:firstLine="708"/>
        <w:rPr>
          <w:bCs/>
          <w:sz w:val="18"/>
          <w:szCs w:val="18"/>
        </w:rPr>
      </w:pPr>
    </w:p>
    <w:tbl>
      <w:tblPr>
        <w:tblW w:w="6690" w:type="dxa"/>
        <w:tblInd w:w="134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94"/>
        <w:gridCol w:w="4395"/>
        <w:gridCol w:w="1701"/>
      </w:tblGrid>
      <w:tr w:rsidR="007479C9" w:rsidTr="00A37E99">
        <w:trPr>
          <w:cantSplit/>
          <w:trHeight w:val="322"/>
        </w:trPr>
        <w:tc>
          <w:tcPr>
            <w:tcW w:w="59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№</w:t>
            </w: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п/п</w:t>
            </w:r>
          </w:p>
        </w:tc>
        <w:tc>
          <w:tcPr>
            <w:tcW w:w="439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479C9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Наименование</w:t>
            </w:r>
          </w:p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479C9" w:rsidRPr="00955400" w:rsidRDefault="007479C9" w:rsidP="00A37E9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55400">
              <w:rPr>
                <w:b/>
                <w:bCs/>
                <w:color w:val="000000"/>
                <w:sz w:val="22"/>
                <w:szCs w:val="22"/>
              </w:rPr>
              <w:t>Сумма</w:t>
            </w:r>
          </w:p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540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(тысяч рублей)</w:t>
            </w:r>
          </w:p>
        </w:tc>
      </w:tr>
      <w:tr w:rsidR="007479C9" w:rsidTr="00A37E99">
        <w:trPr>
          <w:cantSplit/>
          <w:trHeight w:val="481"/>
        </w:trPr>
        <w:tc>
          <w:tcPr>
            <w:tcW w:w="59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79C9" w:rsidRPr="00A2518F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79C9" w:rsidRPr="00A2518F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79C9" w:rsidRPr="00A2518F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Бокситогорский муниципальный район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 w:rsidRPr="00955400">
              <w:t xml:space="preserve">3 471,6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Волосовский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17 679,9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Волховский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31 128,7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Всеволожский муниципальный район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42 558,2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Выборгский район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55 343,3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Гатчинский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32 717,6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Кингисеппский муниципальный район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15 602,9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Киришский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5 509,0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Кировский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32 299,7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81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Лодейнопольский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6 148,2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Ломоносовский муниципальный район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4 530,5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Лужский муниципальный район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11 014,5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Подпорожский муниципальный район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8 071,8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Приозерский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 w:rsidRPr="00955400">
              <w:t xml:space="preserve">13 139,3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Сланцевский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1 684,9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Тихвинский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19 115,2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Тосненский район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>
              <w:t>20 555,2</w:t>
            </w:r>
            <w:r w:rsidRPr="00955400">
              <w:t xml:space="preserve">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9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Сосновоборский городской округ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</w:pPr>
            <w:r w:rsidRPr="00955400">
              <w:t xml:space="preserve">1 847,3 </w:t>
            </w:r>
          </w:p>
        </w:tc>
      </w:tr>
      <w:tr w:rsidR="007479C9" w:rsidTr="00A37E99">
        <w:trPr>
          <w:cantSplit/>
          <w:trHeight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79C9" w:rsidRPr="00955400" w:rsidRDefault="007479C9" w:rsidP="00A37E99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                        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79C9" w:rsidRPr="00955400" w:rsidRDefault="007479C9" w:rsidP="00A37E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322 417,8</w:t>
            </w:r>
            <w:r w:rsidRPr="00955400">
              <w:rPr>
                <w:b/>
                <w:bCs/>
              </w:rPr>
              <w:t xml:space="preserve"> </w:t>
            </w:r>
          </w:p>
        </w:tc>
      </w:tr>
    </w:tbl>
    <w:p w:rsidR="007479C9" w:rsidRDefault="007479C9" w:rsidP="00874D23">
      <w:pPr>
        <w:autoSpaceDE w:val="0"/>
        <w:autoSpaceDN w:val="0"/>
        <w:adjustRightInd w:val="0"/>
        <w:ind w:firstLine="540"/>
        <w:jc w:val="both"/>
      </w:pPr>
    </w:p>
    <w:p w:rsidR="007479C9" w:rsidRDefault="007479C9"/>
    <w:p w:rsidR="007479C9" w:rsidRDefault="007479C9"/>
    <w:p w:rsidR="007479C9" w:rsidRPr="00823C1A" w:rsidRDefault="007479C9">
      <w:pPr>
        <w:rPr>
          <w:sz w:val="18"/>
          <w:szCs w:val="18"/>
        </w:rPr>
      </w:pPr>
    </w:p>
    <w:sectPr w:rsidR="007479C9" w:rsidRPr="00823C1A" w:rsidSect="00955400">
      <w:pgSz w:w="11906" w:h="16838"/>
      <w:pgMar w:top="851" w:right="851" w:bottom="510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20"/>
  <w:displayHorizont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BossProviderVariable" w:val="25_01_2006!05d41e09-a9f0-45a2-b293-4153b0a2e478"/>
  </w:docVars>
  <w:rsids>
    <w:rsidRoot w:val="00874D23"/>
    <w:rsid w:val="000D44FB"/>
    <w:rsid w:val="001A1A04"/>
    <w:rsid w:val="001E53EA"/>
    <w:rsid w:val="00470E3F"/>
    <w:rsid w:val="007479C9"/>
    <w:rsid w:val="00823C1A"/>
    <w:rsid w:val="00874D23"/>
    <w:rsid w:val="008F05A0"/>
    <w:rsid w:val="00955400"/>
    <w:rsid w:val="00A2518F"/>
    <w:rsid w:val="00A37E99"/>
    <w:rsid w:val="00A44ACE"/>
    <w:rsid w:val="00B14B51"/>
    <w:rsid w:val="00C42482"/>
    <w:rsid w:val="00C75BEB"/>
    <w:rsid w:val="00DB68B9"/>
    <w:rsid w:val="00E5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B51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874D23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Cell">
    <w:name w:val="ConsPlusCell"/>
    <w:uiPriority w:val="99"/>
    <w:rsid w:val="00874D23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14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1</Pages>
  <Words>318</Words>
  <Characters>1819</Characters>
  <Application>Microsoft Office Outlook</Application>
  <DocSecurity>0</DocSecurity>
  <Lines>0</Lines>
  <Paragraphs>0</Paragraphs>
  <ScaleCrop>false</ScaleCrop>
  <Company>Garant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Елена</cp:lastModifiedBy>
  <cp:revision>8</cp:revision>
  <cp:lastPrinted>2014-02-04T07:17:00Z</cp:lastPrinted>
  <dcterms:created xsi:type="dcterms:W3CDTF">2013-12-25T14:38:00Z</dcterms:created>
  <dcterms:modified xsi:type="dcterms:W3CDTF">2014-02-08T16:02:00Z</dcterms:modified>
</cp:coreProperties>
</file>