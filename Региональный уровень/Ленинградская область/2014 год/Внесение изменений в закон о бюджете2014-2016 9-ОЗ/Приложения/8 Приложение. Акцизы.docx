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5E" w:rsidRDefault="003E055E" w:rsidP="003624A5">
      <w:pPr>
        <w:pStyle w:val="BodyText2"/>
        <w:spacing w:after="0" w:line="240" w:lineRule="auto"/>
        <w:ind w:left="6480"/>
      </w:pPr>
      <w:bookmarkStart w:id="0" w:name="_GoBack"/>
      <w:bookmarkEnd w:id="0"/>
      <w:r>
        <w:t>УТВЕРЖДЕНЫ</w:t>
      </w:r>
    </w:p>
    <w:p w:rsidR="003E055E" w:rsidRDefault="003E055E" w:rsidP="003624A5">
      <w:pPr>
        <w:ind w:left="6480"/>
        <w:jc w:val="both"/>
      </w:pPr>
      <w:r>
        <w:t>областным законом</w:t>
      </w:r>
    </w:p>
    <w:p w:rsidR="003E055E" w:rsidRDefault="003E055E" w:rsidP="003624A5">
      <w:pPr>
        <w:ind w:left="6480"/>
        <w:jc w:val="both"/>
      </w:pPr>
      <w:r>
        <w:t>от 24 декабря 2013 года № 102-оз</w:t>
      </w:r>
    </w:p>
    <w:p w:rsidR="003E055E" w:rsidRDefault="003E055E" w:rsidP="003624A5">
      <w:pPr>
        <w:ind w:left="6480"/>
        <w:jc w:val="both"/>
      </w:pPr>
      <w:r>
        <w:t>(приложение 8)</w:t>
      </w:r>
    </w:p>
    <w:p w:rsidR="003E055E" w:rsidRPr="00E141A1" w:rsidRDefault="003E055E" w:rsidP="003624A5">
      <w:pPr>
        <w:tabs>
          <w:tab w:val="left" w:pos="6300"/>
        </w:tabs>
        <w:autoSpaceDE w:val="0"/>
        <w:autoSpaceDN w:val="0"/>
        <w:adjustRightInd w:val="0"/>
        <w:ind w:left="6480"/>
      </w:pPr>
      <w:r>
        <w:t>в редакции областного закона</w:t>
      </w:r>
    </w:p>
    <w:p w:rsidR="003E055E" w:rsidRDefault="003E055E" w:rsidP="000D2ECC">
      <w:pPr>
        <w:ind w:left="7788"/>
        <w:jc w:val="both"/>
      </w:pPr>
    </w:p>
    <w:p w:rsidR="003E055E" w:rsidRPr="00274DC7" w:rsidRDefault="003E055E" w:rsidP="000D2ECC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E055E" w:rsidRDefault="003E055E" w:rsidP="000D2ECC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E055E" w:rsidRPr="00274DC7" w:rsidRDefault="003E055E" w:rsidP="000D2ECC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E055E" w:rsidRPr="00726C0A" w:rsidRDefault="003E055E" w:rsidP="000D2ECC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726C0A">
        <w:rPr>
          <w:b/>
          <w:bCs/>
          <w:sz w:val="26"/>
          <w:szCs w:val="26"/>
        </w:rPr>
        <w:t>Нормативы</w:t>
      </w:r>
    </w:p>
    <w:p w:rsidR="003E055E" w:rsidRDefault="003E055E" w:rsidP="000D2ECC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726C0A">
        <w:rPr>
          <w:b/>
          <w:bCs/>
          <w:sz w:val="26"/>
          <w:szCs w:val="26"/>
        </w:rPr>
        <w:t xml:space="preserve">отчислений от акцизов на автомобильный и прямогонный бензин, </w:t>
      </w:r>
    </w:p>
    <w:p w:rsidR="003E055E" w:rsidRDefault="003E055E" w:rsidP="000D2ECC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726C0A">
        <w:rPr>
          <w:b/>
          <w:bCs/>
          <w:sz w:val="26"/>
          <w:szCs w:val="26"/>
        </w:rPr>
        <w:t xml:space="preserve">дизельное топливо, моторные масла для дизельных и (или) </w:t>
      </w:r>
    </w:p>
    <w:p w:rsidR="003E055E" w:rsidRDefault="003E055E" w:rsidP="000D2ECC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726C0A">
        <w:rPr>
          <w:b/>
          <w:bCs/>
          <w:sz w:val="26"/>
          <w:szCs w:val="26"/>
        </w:rPr>
        <w:t xml:space="preserve">карбюраторных (инжекторных) двигателей, производимые </w:t>
      </w:r>
    </w:p>
    <w:p w:rsidR="003E055E" w:rsidRDefault="003E055E" w:rsidP="000D2ECC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726C0A">
        <w:rPr>
          <w:b/>
          <w:bCs/>
          <w:sz w:val="26"/>
          <w:szCs w:val="26"/>
        </w:rPr>
        <w:t>на территории</w:t>
      </w:r>
      <w:r>
        <w:rPr>
          <w:b/>
          <w:bCs/>
          <w:sz w:val="26"/>
          <w:szCs w:val="26"/>
        </w:rPr>
        <w:t xml:space="preserve"> </w:t>
      </w:r>
      <w:r w:rsidRPr="00726C0A">
        <w:rPr>
          <w:b/>
          <w:bCs/>
          <w:sz w:val="26"/>
          <w:szCs w:val="26"/>
        </w:rPr>
        <w:t>Российской Федерации</w:t>
      </w:r>
      <w:r>
        <w:rPr>
          <w:b/>
          <w:bCs/>
          <w:sz w:val="26"/>
          <w:szCs w:val="26"/>
        </w:rPr>
        <w:t>,</w:t>
      </w:r>
      <w:r w:rsidRPr="00726C0A">
        <w:rPr>
          <w:b/>
          <w:bCs/>
          <w:sz w:val="26"/>
          <w:szCs w:val="26"/>
        </w:rPr>
        <w:t xml:space="preserve"> в бюджеты </w:t>
      </w:r>
    </w:p>
    <w:p w:rsidR="003E055E" w:rsidRPr="00726C0A" w:rsidRDefault="003E055E" w:rsidP="000D2ECC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726C0A">
        <w:rPr>
          <w:b/>
          <w:bCs/>
          <w:sz w:val="26"/>
          <w:szCs w:val="26"/>
        </w:rPr>
        <w:t>муниципальных образований Ленинградской области</w:t>
      </w:r>
      <w:r>
        <w:rPr>
          <w:b/>
          <w:bCs/>
          <w:sz w:val="26"/>
          <w:szCs w:val="26"/>
        </w:rPr>
        <w:t xml:space="preserve"> </w:t>
      </w:r>
      <w:r w:rsidRPr="00726C0A">
        <w:rPr>
          <w:b/>
          <w:bCs/>
          <w:sz w:val="26"/>
          <w:szCs w:val="26"/>
        </w:rPr>
        <w:t>на 2014 год</w:t>
      </w:r>
    </w:p>
    <w:p w:rsidR="003E055E" w:rsidRPr="00274DC7" w:rsidRDefault="003E055E" w:rsidP="000D2ECC">
      <w:pPr>
        <w:rPr>
          <w:sz w:val="20"/>
          <w:szCs w:val="20"/>
        </w:rPr>
      </w:pPr>
    </w:p>
    <w:p w:rsidR="003E055E" w:rsidRPr="00274DC7" w:rsidRDefault="003E055E" w:rsidP="000D2ECC">
      <w:pPr>
        <w:rPr>
          <w:sz w:val="20"/>
          <w:szCs w:val="20"/>
        </w:rPr>
      </w:pPr>
    </w:p>
    <w:tbl>
      <w:tblPr>
        <w:tblW w:w="94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2"/>
        <w:gridCol w:w="6520"/>
        <w:gridCol w:w="1985"/>
      </w:tblGrid>
      <w:tr w:rsidR="003E055E" w:rsidRPr="00726C0A">
        <w:trPr>
          <w:trHeight w:val="271"/>
        </w:trPr>
        <w:tc>
          <w:tcPr>
            <w:tcW w:w="992" w:type="dxa"/>
          </w:tcPr>
          <w:p w:rsidR="003E055E" w:rsidRPr="00DD1F14" w:rsidRDefault="003E055E" w:rsidP="00607846">
            <w:pPr>
              <w:jc w:val="center"/>
              <w:rPr>
                <w:b/>
                <w:bCs/>
              </w:rPr>
            </w:pPr>
            <w:r w:rsidRPr="00DD1F14">
              <w:rPr>
                <w:b/>
                <w:bCs/>
                <w:sz w:val="22"/>
                <w:szCs w:val="22"/>
              </w:rPr>
              <w:t xml:space="preserve">№ </w:t>
            </w:r>
          </w:p>
          <w:p w:rsidR="003E055E" w:rsidRPr="00DD1F14" w:rsidRDefault="003E055E" w:rsidP="00607846">
            <w:pPr>
              <w:jc w:val="center"/>
              <w:rPr>
                <w:b/>
                <w:bCs/>
              </w:rPr>
            </w:pPr>
            <w:r w:rsidRPr="00DD1F14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6520" w:type="dxa"/>
          </w:tcPr>
          <w:p w:rsidR="003E055E" w:rsidRPr="00DD1F14" w:rsidRDefault="003E055E" w:rsidP="00607846">
            <w:pPr>
              <w:jc w:val="center"/>
              <w:rPr>
                <w:b/>
                <w:bCs/>
              </w:rPr>
            </w:pPr>
            <w:r w:rsidRPr="00DD1F14">
              <w:rPr>
                <w:b/>
                <w:bCs/>
                <w:sz w:val="22"/>
                <w:szCs w:val="22"/>
              </w:rPr>
              <w:t>Наименование муниципального образования</w:t>
            </w:r>
          </w:p>
        </w:tc>
        <w:tc>
          <w:tcPr>
            <w:tcW w:w="1985" w:type="dxa"/>
          </w:tcPr>
          <w:p w:rsidR="003E055E" w:rsidRPr="00DD1F14" w:rsidRDefault="003E055E" w:rsidP="00607846">
            <w:pPr>
              <w:jc w:val="center"/>
              <w:rPr>
                <w:b/>
                <w:bCs/>
              </w:rPr>
            </w:pPr>
            <w:r w:rsidRPr="00DD1F14">
              <w:rPr>
                <w:b/>
                <w:bCs/>
                <w:sz w:val="22"/>
                <w:szCs w:val="22"/>
              </w:rPr>
              <w:t xml:space="preserve">Норматив </w:t>
            </w:r>
          </w:p>
          <w:p w:rsidR="003E055E" w:rsidRPr="00DD1F14" w:rsidRDefault="003E055E" w:rsidP="00607846">
            <w:pPr>
              <w:jc w:val="center"/>
              <w:rPr>
                <w:b/>
                <w:bCs/>
              </w:rPr>
            </w:pPr>
            <w:r w:rsidRPr="00DD1F14">
              <w:rPr>
                <w:b/>
                <w:bCs/>
                <w:sz w:val="22"/>
                <w:szCs w:val="22"/>
              </w:rPr>
              <w:t>(процентов)</w:t>
            </w:r>
          </w:p>
        </w:tc>
      </w:tr>
      <w:tr w:rsidR="003E055E" w:rsidRPr="00726C0A">
        <w:trPr>
          <w:trHeight w:val="44"/>
        </w:trPr>
        <w:tc>
          <w:tcPr>
            <w:tcW w:w="992" w:type="dxa"/>
          </w:tcPr>
          <w:p w:rsidR="003E055E" w:rsidRPr="00DD1F14" w:rsidRDefault="003E055E" w:rsidP="00607846">
            <w:pPr>
              <w:jc w:val="center"/>
            </w:pPr>
            <w:r w:rsidRPr="00DD1F14">
              <w:rPr>
                <w:sz w:val="22"/>
                <w:szCs w:val="22"/>
              </w:rPr>
              <w:t>1</w:t>
            </w:r>
          </w:p>
        </w:tc>
        <w:tc>
          <w:tcPr>
            <w:tcW w:w="6520" w:type="dxa"/>
          </w:tcPr>
          <w:p w:rsidR="003E055E" w:rsidRPr="00DD1F14" w:rsidRDefault="003E055E" w:rsidP="00607846">
            <w:pPr>
              <w:jc w:val="center"/>
            </w:pPr>
            <w:r w:rsidRPr="00DD1F14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:rsidR="003E055E" w:rsidRPr="00DD1F14" w:rsidRDefault="003E055E" w:rsidP="00607846">
            <w:pPr>
              <w:jc w:val="center"/>
            </w:pPr>
            <w:r w:rsidRPr="00DD1F14">
              <w:rPr>
                <w:sz w:val="22"/>
                <w:szCs w:val="22"/>
              </w:rPr>
              <w:t>3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Бокситогорский муниципальный район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0,01419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Анисимовское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Бокситогорское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0,00656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Большедворское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Борское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0,00402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Ефимовское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Заборьевское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Климовское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</w:t>
            </w:r>
          </w:p>
        </w:tc>
      </w:tr>
      <w:tr w:rsidR="003E055E" w:rsidRPr="00726C0A" w:rsidTr="00DA5C95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Город Пикал</w:t>
            </w:r>
            <w:r>
              <w:t>ё</w:t>
            </w:r>
            <w:r w:rsidRPr="00726C0A">
              <w:t>во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0,00763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Подборовское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Радогощинское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Самойловское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 w:rsidTr="00DD7B64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Волосовский муниципальный район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0,13350</w:t>
            </w:r>
          </w:p>
        </w:tc>
      </w:tr>
      <w:tr w:rsidR="003E055E" w:rsidRPr="00726C0A" w:rsidTr="00DD7B64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Бегуницкое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0,03080</w:t>
            </w:r>
          </w:p>
        </w:tc>
      </w:tr>
      <w:tr w:rsidR="003E055E" w:rsidRPr="00726C0A" w:rsidTr="001B4BAE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Беседское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0,01419</w:t>
            </w:r>
          </w:p>
        </w:tc>
      </w:tr>
      <w:tr w:rsidR="003E055E" w:rsidRPr="00726C0A" w:rsidTr="001B4BAE">
        <w:trPr>
          <w:trHeight w:val="203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2.3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Большеврудское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0,04646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Волосовское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0,03856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Губаницкое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0,02678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Зимитицкое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0,00964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Изварское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0,03883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Калитинское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0,03254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Каложицкое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0,02049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Кикеринское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0,03133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Клопицкое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0,01406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Курское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0,03548</w:t>
            </w:r>
          </w:p>
        </w:tc>
      </w:tr>
      <w:tr w:rsidR="003E055E" w:rsidRPr="00726C0A" w:rsidTr="001B4BAE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Рабитицкое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0,01219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Сабское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3147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Сельцовское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1768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2.16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Терпилицкое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1272</w:t>
            </w:r>
          </w:p>
        </w:tc>
      </w:tr>
      <w:tr w:rsidR="003E055E" w:rsidRPr="00726C0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Волховский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Бережковское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3736</w:t>
            </w:r>
          </w:p>
        </w:tc>
      </w:tr>
    </w:tbl>
    <w:p w:rsidR="003E055E" w:rsidRPr="00274DC7" w:rsidRDefault="003E055E" w:rsidP="000D2ECC">
      <w:pPr>
        <w:spacing w:line="360" w:lineRule="auto"/>
        <w:jc w:val="right"/>
      </w:pPr>
      <w:r>
        <w:br w:type="page"/>
      </w:r>
      <w:r w:rsidRPr="00274DC7">
        <w:t>2</w:t>
      </w:r>
    </w:p>
    <w:tbl>
      <w:tblPr>
        <w:tblW w:w="94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2"/>
        <w:gridCol w:w="6520"/>
        <w:gridCol w:w="1985"/>
      </w:tblGrid>
      <w:tr w:rsidR="003E055E" w:rsidRPr="00274DC7">
        <w:trPr>
          <w:trHeight w:val="255"/>
        </w:trPr>
        <w:tc>
          <w:tcPr>
            <w:tcW w:w="992" w:type="dxa"/>
          </w:tcPr>
          <w:p w:rsidR="003E055E" w:rsidRPr="00274DC7" w:rsidRDefault="003E055E" w:rsidP="00607846">
            <w:pPr>
              <w:jc w:val="center"/>
            </w:pPr>
            <w:r w:rsidRPr="00274DC7">
              <w:rPr>
                <w:sz w:val="22"/>
                <w:szCs w:val="22"/>
              </w:rPr>
              <w:t>1</w:t>
            </w:r>
          </w:p>
        </w:tc>
        <w:tc>
          <w:tcPr>
            <w:tcW w:w="6520" w:type="dxa"/>
          </w:tcPr>
          <w:p w:rsidR="003E055E" w:rsidRPr="00274DC7" w:rsidRDefault="003E055E" w:rsidP="00607846">
            <w:pPr>
              <w:jc w:val="center"/>
            </w:pPr>
            <w:r w:rsidRPr="00274DC7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noWrap/>
          </w:tcPr>
          <w:p w:rsidR="003E055E" w:rsidRPr="00274DC7" w:rsidRDefault="003E055E" w:rsidP="00607846">
            <w:pPr>
              <w:jc w:val="center"/>
            </w:pPr>
            <w:r w:rsidRPr="00274DC7">
              <w:rPr>
                <w:sz w:val="22"/>
                <w:szCs w:val="22"/>
              </w:rPr>
              <w:t>3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Город Волхов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0,20246</w:t>
            </w:r>
          </w:p>
        </w:tc>
      </w:tr>
      <w:tr w:rsidR="003E055E" w:rsidRPr="00726C0A" w:rsidTr="008B59F0">
        <w:trPr>
          <w:trHeight w:val="254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Вындиноостровское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0,01848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Иссадское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Кисельнинское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0,02892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Колчановское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0,06253</w:t>
            </w:r>
          </w:p>
        </w:tc>
      </w:tr>
      <w:tr w:rsidR="003E055E" w:rsidRPr="00726C0A" w:rsidTr="008B59F0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Новоладожское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0,04928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Пашское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0,01861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Потанинское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Свирицкое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0,02678</w:t>
            </w:r>
          </w:p>
        </w:tc>
      </w:tr>
      <w:tr w:rsidR="003E055E" w:rsidRPr="00726C0A" w:rsidTr="008B59F0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Селивановское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0,00495</w:t>
            </w:r>
          </w:p>
        </w:tc>
      </w:tr>
      <w:tr w:rsidR="003E055E" w:rsidRPr="00726C0A" w:rsidTr="008B59F0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Староладожское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B61ADF" w:rsidRDefault="003E055E" w:rsidP="00842A85">
            <w:pPr>
              <w:jc w:val="center"/>
            </w:pPr>
            <w:r w:rsidRPr="00B61ADF">
              <w:t>0,02357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Сясьстройское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2892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Усадищенское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1473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3.15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Хваловское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2892</w:t>
            </w:r>
          </w:p>
        </w:tc>
      </w:tr>
      <w:tr w:rsidR="003E055E" w:rsidRPr="00726C0A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Всеволожский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 xml:space="preserve">Агалатовское сельское поселение 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>
              <w:t>0,00080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 xml:space="preserve">Бугровское сельское поселение 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 w:rsidTr="003B1F08">
        <w:trPr>
          <w:trHeight w:val="33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Всеволожское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0,24759</w:t>
            </w:r>
          </w:p>
        </w:tc>
      </w:tr>
      <w:tr w:rsidR="003E055E" w:rsidRPr="00726C0A" w:rsidTr="003B1F08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 xml:space="preserve">Дубровское городское поселение 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0,04031</w:t>
            </w:r>
          </w:p>
        </w:tc>
      </w:tr>
      <w:tr w:rsidR="003E055E" w:rsidRPr="00726C0A" w:rsidTr="003B1F08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Заневское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0,01326</w:t>
            </w:r>
          </w:p>
        </w:tc>
      </w:tr>
      <w:tr w:rsidR="003E055E" w:rsidRPr="00726C0A" w:rsidTr="003B1F08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Колтушское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0,09829</w:t>
            </w:r>
          </w:p>
        </w:tc>
      </w:tr>
      <w:tr w:rsidR="003E055E" w:rsidRPr="00726C0A" w:rsidTr="003B1F08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Кузьмоловское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0,00348</w:t>
            </w:r>
          </w:p>
        </w:tc>
      </w:tr>
      <w:tr w:rsidR="003E055E" w:rsidRPr="00726C0A" w:rsidTr="003B1F08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Куйвозовское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</w:t>
            </w:r>
          </w:p>
        </w:tc>
      </w:tr>
      <w:tr w:rsidR="003E055E" w:rsidRPr="00726C0A" w:rsidTr="003B1F08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Лесколовское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</w:t>
            </w:r>
          </w:p>
        </w:tc>
      </w:tr>
      <w:tr w:rsidR="003E055E" w:rsidRPr="00726C0A" w:rsidTr="003B1F08">
        <w:trPr>
          <w:trHeight w:val="33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Морозовское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0,01754</w:t>
            </w:r>
          </w:p>
        </w:tc>
      </w:tr>
      <w:tr w:rsidR="003E055E" w:rsidRPr="00726C0A" w:rsidTr="003B1F08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Муринское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0,02049</w:t>
            </w:r>
          </w:p>
        </w:tc>
      </w:tr>
      <w:tr w:rsidR="003E055E" w:rsidRPr="00726C0A" w:rsidTr="003B1F08">
        <w:trPr>
          <w:trHeight w:val="33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Новодевяткинское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0,0004</w:t>
            </w:r>
            <w:r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Рахъинское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2745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Романовское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5289</w:t>
            </w:r>
          </w:p>
        </w:tc>
      </w:tr>
      <w:tr w:rsidR="003E055E" w:rsidRPr="00726C0A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Свердловское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1058</w:t>
            </w:r>
          </w:p>
        </w:tc>
      </w:tr>
      <w:tr w:rsidR="003E055E" w:rsidRPr="00726C0A">
        <w:trPr>
          <w:trHeight w:val="31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Сертолово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4928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Токсовское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0348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Щегловское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2691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4.19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Юкковское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Выборгский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 w:rsidTr="001A747D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Город Выборг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0,14622</w:t>
            </w:r>
          </w:p>
        </w:tc>
      </w:tr>
      <w:tr w:rsidR="003E055E" w:rsidRPr="00726C0A" w:rsidTr="001A747D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Высоцкое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0,02209</w:t>
            </w:r>
          </w:p>
        </w:tc>
      </w:tr>
      <w:tr w:rsidR="003E055E" w:rsidRPr="00726C0A" w:rsidTr="001A747D">
        <w:trPr>
          <w:trHeight w:val="24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Глебычевское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0,02665</w:t>
            </w:r>
          </w:p>
        </w:tc>
      </w:tr>
      <w:tr w:rsidR="003E055E" w:rsidRPr="00726C0A" w:rsidTr="001A747D">
        <w:trPr>
          <w:trHeight w:val="24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Гончаровское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0,11208</w:t>
            </w:r>
          </w:p>
        </w:tc>
      </w:tr>
      <w:tr w:rsidR="003E055E" w:rsidRPr="00726C0A" w:rsidTr="001A747D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Каменногорское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0,30276</w:t>
            </w:r>
          </w:p>
        </w:tc>
      </w:tr>
      <w:tr w:rsidR="003E055E" w:rsidRPr="00726C0A" w:rsidTr="001A747D">
        <w:trPr>
          <w:trHeight w:val="22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Красносельское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0,08583</w:t>
            </w:r>
          </w:p>
        </w:tc>
      </w:tr>
      <w:tr w:rsidR="003E055E" w:rsidRPr="00726C0A" w:rsidTr="001A747D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Первомайское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0,02959</w:t>
            </w:r>
          </w:p>
        </w:tc>
      </w:tr>
      <w:tr w:rsidR="003E055E" w:rsidRPr="00726C0A" w:rsidTr="001A747D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Полянское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0,15587</w:t>
            </w:r>
          </w:p>
        </w:tc>
      </w:tr>
      <w:tr w:rsidR="003E055E" w:rsidRPr="00726C0A" w:rsidTr="00685CD7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Приморское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0,12319</w:t>
            </w:r>
          </w:p>
        </w:tc>
      </w:tr>
      <w:tr w:rsidR="003E055E" w:rsidRPr="00726C0A" w:rsidTr="00685CD7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Рощинское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0,23969</w:t>
            </w:r>
          </w:p>
        </w:tc>
      </w:tr>
      <w:tr w:rsidR="003E055E" w:rsidRPr="00726C0A" w:rsidTr="00685CD7">
        <w:trPr>
          <w:trHeight w:val="22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Светогорское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0,08757</w:t>
            </w:r>
          </w:p>
        </w:tc>
      </w:tr>
      <w:tr w:rsidR="003E055E" w:rsidRPr="00726C0A" w:rsidTr="00685CD7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5.12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Селезн</w:t>
            </w:r>
            <w:r>
              <w:t>ё</w:t>
            </w:r>
            <w:r w:rsidRPr="00726C0A">
              <w:t>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0,07673</w:t>
            </w:r>
          </w:p>
        </w:tc>
      </w:tr>
    </w:tbl>
    <w:p w:rsidR="003E055E" w:rsidRDefault="003E055E" w:rsidP="000D2ECC">
      <w:pPr>
        <w:spacing w:line="360" w:lineRule="auto"/>
        <w:jc w:val="right"/>
      </w:pPr>
      <w:r>
        <w:br w:type="page"/>
        <w:t>3</w:t>
      </w:r>
    </w:p>
    <w:tbl>
      <w:tblPr>
        <w:tblW w:w="94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2"/>
        <w:gridCol w:w="6520"/>
        <w:gridCol w:w="1985"/>
      </w:tblGrid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</w:t>
            </w:r>
          </w:p>
        </w:tc>
        <w:tc>
          <w:tcPr>
            <w:tcW w:w="6520" w:type="dxa"/>
          </w:tcPr>
          <w:p w:rsidR="003E055E" w:rsidRPr="00726C0A" w:rsidRDefault="003E055E" w:rsidP="00607846">
            <w:pPr>
              <w:jc w:val="center"/>
            </w:pPr>
            <w:r w:rsidRPr="00726C0A">
              <w:t>2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3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5.13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Советское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>
              <w:t>0,06320</w:t>
            </w:r>
          </w:p>
        </w:tc>
      </w:tr>
      <w:tr w:rsidR="003E055E" w:rsidRPr="00726C0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Гатчинский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9199</w:t>
            </w:r>
          </w:p>
        </w:tc>
      </w:tr>
      <w:tr w:rsidR="003E055E" w:rsidRPr="00726C0A">
        <w:trPr>
          <w:trHeight w:val="232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Большеколпанское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3361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Веревское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4151</w:t>
            </w:r>
          </w:p>
        </w:tc>
      </w:tr>
      <w:tr w:rsidR="003E055E" w:rsidRPr="00726C0A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Войсковицкое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>
              <w:t>0,03240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Вырицкое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Город Гатчина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0,20621</w:t>
            </w:r>
          </w:p>
        </w:tc>
      </w:tr>
      <w:tr w:rsidR="003E055E" w:rsidRPr="00726C0A" w:rsidTr="00FD7C1C">
        <w:trPr>
          <w:trHeight w:val="239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6.6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Дружногорское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0,00268</w:t>
            </w:r>
          </w:p>
        </w:tc>
      </w:tr>
      <w:tr w:rsidR="003E055E" w:rsidRPr="00726C0A" w:rsidTr="00FD7C1C">
        <w:trPr>
          <w:trHeight w:val="21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Елизаветинское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0,08168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Кобринское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0,10471</w:t>
            </w:r>
          </w:p>
        </w:tc>
      </w:tr>
      <w:tr w:rsidR="003E055E" w:rsidRPr="00726C0A" w:rsidTr="00FD7C1C">
        <w:trPr>
          <w:trHeight w:val="31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Город Коммунар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0,03642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Новосветское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0,00872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Пудомягское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0,00027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Пудостьское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0,01044</w:t>
            </w:r>
          </w:p>
        </w:tc>
      </w:tr>
      <w:tr w:rsidR="003E055E" w:rsidRPr="00726C0A" w:rsidTr="00FD7C1C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Рождественское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0,0707</w:t>
            </w:r>
            <w:r>
              <w:t>0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Сиверское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0,19215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Сусанинское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8C6D45" w:rsidRDefault="003E055E" w:rsidP="00842A85">
            <w:pPr>
              <w:jc w:val="center"/>
            </w:pPr>
            <w:r w:rsidRPr="008C6D45">
              <w:t>0,08811</w:t>
            </w:r>
          </w:p>
        </w:tc>
      </w:tr>
      <w:tr w:rsidR="003E055E" w:rsidRPr="00726C0A" w:rsidTr="00FD7C1C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Сяськелевское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0,03923</w:t>
            </w:r>
          </w:p>
        </w:tc>
      </w:tr>
      <w:tr w:rsidR="003E055E" w:rsidRPr="00726C0A" w:rsidTr="00FD7C1C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6.17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Таицкое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</w:t>
            </w:r>
          </w:p>
        </w:tc>
      </w:tr>
      <w:tr w:rsidR="003E055E" w:rsidRPr="00726C0A" w:rsidTr="003837D9">
        <w:trPr>
          <w:trHeight w:val="161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Кингисеппский муниципальный район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0,01299</w:t>
            </w:r>
          </w:p>
        </w:tc>
      </w:tr>
      <w:tr w:rsidR="003E055E" w:rsidRPr="00726C0A" w:rsidTr="003837D9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Большелуцкое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</w:t>
            </w:r>
          </w:p>
        </w:tc>
      </w:tr>
      <w:tr w:rsidR="003E055E" w:rsidRPr="00726C0A" w:rsidTr="004230E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Вистинское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</w:t>
            </w:r>
          </w:p>
        </w:tc>
      </w:tr>
      <w:tr w:rsidR="003E055E" w:rsidRPr="00726C0A" w:rsidTr="004230E5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Город Ивангород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</w:t>
            </w:r>
          </w:p>
        </w:tc>
      </w:tr>
      <w:tr w:rsidR="003E055E" w:rsidRPr="00726C0A" w:rsidTr="004230E5">
        <w:trPr>
          <w:trHeight w:val="277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7.4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Кингисеппское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0,09239</w:t>
            </w:r>
          </w:p>
        </w:tc>
      </w:tr>
      <w:tr w:rsidR="003E055E" w:rsidRPr="00726C0A" w:rsidTr="004230E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Котельское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0,0067</w:t>
            </w:r>
            <w:r>
              <w:t>0</w:t>
            </w:r>
          </w:p>
        </w:tc>
      </w:tr>
      <w:tr w:rsidR="003E055E" w:rsidRPr="00726C0A" w:rsidTr="004230E5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Кузёмкинское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Нежновское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Опольевское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Пустомержское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Усть-Лужское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7.11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Фалилеевское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Киришский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4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8.1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Будогощское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2598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8.2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Глажевское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8.3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Киришское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5919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8.4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Кусинское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8.5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Пчевжинское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3816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8.6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Пчевское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 w:rsidTr="00EF2D63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Кировский муниципальный район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0,13913</w:t>
            </w:r>
          </w:p>
        </w:tc>
      </w:tr>
      <w:tr w:rsidR="003E055E" w:rsidRPr="00726C0A" w:rsidTr="00EF2D63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Кировское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0,07177</w:t>
            </w:r>
          </w:p>
        </w:tc>
      </w:tr>
      <w:tr w:rsidR="003E055E" w:rsidRPr="00726C0A" w:rsidTr="00EF2D63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Мгинское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0,1015</w:t>
            </w:r>
            <w:r>
              <w:t>0</w:t>
            </w:r>
          </w:p>
        </w:tc>
      </w:tr>
      <w:tr w:rsidR="003E055E" w:rsidRPr="00726C0A" w:rsidTr="00EF2D63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Назиевское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0,1086</w:t>
            </w:r>
            <w:r>
              <w:t>0</w:t>
            </w:r>
          </w:p>
        </w:tc>
      </w:tr>
      <w:tr w:rsidR="003E055E" w:rsidRPr="00726C0A" w:rsidTr="00EF2D63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Отрадненское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</w:t>
            </w:r>
          </w:p>
        </w:tc>
      </w:tr>
      <w:tr w:rsidR="003E055E" w:rsidRPr="00726C0A" w:rsidTr="00EF2D63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Павловское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0,02571</w:t>
            </w:r>
          </w:p>
        </w:tc>
      </w:tr>
      <w:tr w:rsidR="003E055E" w:rsidRPr="00726C0A" w:rsidTr="00EF2D63">
        <w:trPr>
          <w:trHeight w:val="22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Приладожское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0,01861</w:t>
            </w:r>
          </w:p>
        </w:tc>
      </w:tr>
      <w:tr w:rsidR="003E055E" w:rsidRPr="00726C0A" w:rsidTr="00EF2D63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Путиловское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0,0545</w:t>
            </w:r>
            <w:r>
              <w:t>0</w:t>
            </w:r>
          </w:p>
        </w:tc>
      </w:tr>
      <w:tr w:rsidR="003E055E" w:rsidRPr="00726C0A" w:rsidTr="00EF2D63">
        <w:trPr>
          <w:trHeight w:val="24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Синявинское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0,01473</w:t>
            </w:r>
          </w:p>
        </w:tc>
      </w:tr>
      <w:tr w:rsidR="003E055E" w:rsidRPr="00726C0A" w:rsidTr="00EF2D63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Суховское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0,05919</w:t>
            </w:r>
          </w:p>
        </w:tc>
      </w:tr>
    </w:tbl>
    <w:p w:rsidR="003E055E" w:rsidRDefault="003E055E" w:rsidP="000D2ECC">
      <w:pPr>
        <w:spacing w:line="360" w:lineRule="auto"/>
        <w:jc w:val="right"/>
      </w:pPr>
      <w:r>
        <w:br w:type="page"/>
        <w:t>4</w:t>
      </w:r>
    </w:p>
    <w:tbl>
      <w:tblPr>
        <w:tblW w:w="94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2"/>
        <w:gridCol w:w="6520"/>
        <w:gridCol w:w="1985"/>
      </w:tblGrid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</w:t>
            </w:r>
          </w:p>
        </w:tc>
        <w:tc>
          <w:tcPr>
            <w:tcW w:w="6520" w:type="dxa"/>
          </w:tcPr>
          <w:p w:rsidR="003E055E" w:rsidRPr="00726C0A" w:rsidRDefault="003E055E" w:rsidP="00607846">
            <w:pPr>
              <w:jc w:val="center"/>
            </w:pPr>
            <w:r w:rsidRPr="00726C0A">
              <w:t>2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3</w:t>
            </w:r>
          </w:p>
        </w:tc>
      </w:tr>
      <w:tr w:rsidR="003E055E" w:rsidRPr="00726C0A">
        <w:trPr>
          <w:trHeight w:val="313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9.10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Шлиссельбургское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4218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9.11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Шумское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4914</w:t>
            </w:r>
          </w:p>
        </w:tc>
      </w:tr>
      <w:tr w:rsidR="003E055E" w:rsidRPr="00726C0A">
        <w:trPr>
          <w:trHeight w:val="25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Лодейнопольский муниципальный район</w:t>
            </w:r>
          </w:p>
        </w:tc>
        <w:tc>
          <w:tcPr>
            <w:tcW w:w="1985" w:type="dxa"/>
            <w:noWrap/>
          </w:tcPr>
          <w:p w:rsidR="003E055E" w:rsidRPr="00AC7836" w:rsidRDefault="003E055E" w:rsidP="00842A85">
            <w:pPr>
              <w:jc w:val="center"/>
            </w:pPr>
            <w:r w:rsidRPr="00AC7836">
              <w:t>0,18773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10.1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Ал</w:t>
            </w:r>
            <w:r>
              <w:t>ё</w:t>
            </w:r>
            <w:r w:rsidRPr="00726C0A">
              <w:t>ховщинское сельское поселение</w:t>
            </w:r>
          </w:p>
        </w:tc>
        <w:tc>
          <w:tcPr>
            <w:tcW w:w="1985" w:type="dxa"/>
            <w:noWrap/>
          </w:tcPr>
          <w:p w:rsidR="003E055E" w:rsidRPr="00AC7836" w:rsidRDefault="003E055E" w:rsidP="00842A85">
            <w:pPr>
              <w:jc w:val="center"/>
            </w:pPr>
            <w:r w:rsidRPr="00AC7836">
              <w:t>0,16993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10.2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Доможировское сельское поселение</w:t>
            </w:r>
          </w:p>
        </w:tc>
        <w:tc>
          <w:tcPr>
            <w:tcW w:w="1985" w:type="dxa"/>
            <w:noWrap/>
          </w:tcPr>
          <w:p w:rsidR="003E055E" w:rsidRPr="00AC7836" w:rsidRDefault="003E055E" w:rsidP="00842A85">
            <w:pPr>
              <w:jc w:val="center"/>
            </w:pPr>
            <w:r w:rsidRPr="00AC7836">
              <w:t>0,04767</w:t>
            </w:r>
          </w:p>
        </w:tc>
      </w:tr>
      <w:tr w:rsidR="003E055E" w:rsidRPr="00726C0A">
        <w:trPr>
          <w:trHeight w:val="89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10.3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Лодейнопольское городское поселение</w:t>
            </w:r>
          </w:p>
        </w:tc>
        <w:tc>
          <w:tcPr>
            <w:tcW w:w="1985" w:type="dxa"/>
            <w:noWrap/>
          </w:tcPr>
          <w:p w:rsidR="003E055E" w:rsidRPr="00AC7836" w:rsidRDefault="003E055E" w:rsidP="00842A85">
            <w:pPr>
              <w:jc w:val="center"/>
            </w:pPr>
            <w:r w:rsidRPr="00AC7836">
              <w:t>0,09199</w:t>
            </w:r>
          </w:p>
        </w:tc>
      </w:tr>
      <w:tr w:rsidR="003E055E" w:rsidRPr="00726C0A" w:rsidTr="00A829E2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10.4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Свирьстройское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0,01968</w:t>
            </w:r>
          </w:p>
        </w:tc>
      </w:tr>
      <w:tr w:rsidR="003E055E" w:rsidRPr="00726C0A" w:rsidTr="00A829E2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10.5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Янегское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0,04874</w:t>
            </w:r>
          </w:p>
        </w:tc>
      </w:tr>
      <w:tr w:rsidR="003E055E" w:rsidRPr="00726C0A">
        <w:trPr>
          <w:trHeight w:val="21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Ломоносовский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6762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Аннинское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5517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Большеижорское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2009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Виллозское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1848</w:t>
            </w:r>
          </w:p>
        </w:tc>
      </w:tr>
      <w:tr w:rsidR="003E055E" w:rsidRPr="00726C0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Горбунковское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3776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Гостилицкое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2236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Кипенское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3107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Копорское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>
              <w:t>0,03790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Лаголовское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Лебяженское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8731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Лопухинское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8302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Низинское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3415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Оржицкое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1352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Пениковское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2866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Ропшинское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5892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11.15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Русско-Высоцкое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1915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Лужский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Володарское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3348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 xml:space="preserve">Волошовское  сельское поселение 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>
              <w:t>0,0241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Дзержинское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2946</w:t>
            </w:r>
          </w:p>
        </w:tc>
      </w:tr>
      <w:tr w:rsidR="003E055E" w:rsidRPr="00726C0A" w:rsidTr="006A5DB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Заклинское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0,11074</w:t>
            </w:r>
          </w:p>
        </w:tc>
      </w:tr>
      <w:tr w:rsidR="003E055E" w:rsidRPr="00726C0A" w:rsidTr="006A5DB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Лужское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0,42849</w:t>
            </w:r>
          </w:p>
        </w:tc>
      </w:tr>
      <w:tr w:rsidR="003E055E" w:rsidRPr="00726C0A" w:rsidTr="006A5DB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Мшинское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0,12065</w:t>
            </w:r>
          </w:p>
        </w:tc>
      </w:tr>
      <w:tr w:rsidR="003E055E" w:rsidRPr="00726C0A" w:rsidTr="006A5DB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Оредежское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0,04071</w:t>
            </w:r>
          </w:p>
        </w:tc>
      </w:tr>
      <w:tr w:rsidR="003E055E" w:rsidRPr="00726C0A" w:rsidTr="006A5DB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Осьминское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0,08034</w:t>
            </w:r>
          </w:p>
        </w:tc>
      </w:tr>
      <w:tr w:rsidR="003E055E" w:rsidRPr="00726C0A" w:rsidTr="006A5DB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Ретюнское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0,02866</w:t>
            </w:r>
          </w:p>
        </w:tc>
      </w:tr>
      <w:tr w:rsidR="003E055E" w:rsidRPr="00726C0A" w:rsidTr="006A5DBA">
        <w:trPr>
          <w:trHeight w:val="22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Серебрянское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0,03548</w:t>
            </w:r>
          </w:p>
        </w:tc>
      </w:tr>
      <w:tr w:rsidR="003E055E" w:rsidRPr="00726C0A" w:rsidTr="006A5DBA">
        <w:trPr>
          <w:trHeight w:val="24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Скребловское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0,03803</w:t>
            </w:r>
          </w:p>
        </w:tc>
      </w:tr>
      <w:tr w:rsidR="003E055E" w:rsidRPr="00726C0A" w:rsidTr="006A5DB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</w:t>
            </w:r>
            <w:r>
              <w:t>ё</w:t>
            </w:r>
            <w:r w:rsidRPr="00726C0A">
              <w:t xml:space="preserve">совское сельское поселение 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0,01968</w:t>
            </w:r>
          </w:p>
        </w:tc>
      </w:tr>
      <w:tr w:rsidR="003E055E" w:rsidRPr="00726C0A" w:rsidTr="006A5DB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Толмач</w:t>
            </w:r>
            <w:r>
              <w:t>ё</w:t>
            </w:r>
            <w:r w:rsidRPr="00726C0A">
              <w:t>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0,1094</w:t>
            </w:r>
            <w:r>
              <w:t>0</w:t>
            </w:r>
          </w:p>
        </w:tc>
      </w:tr>
      <w:tr w:rsidR="003E055E" w:rsidRPr="00726C0A" w:rsidTr="006A5DBA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Торковичское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</w:t>
            </w:r>
          </w:p>
        </w:tc>
      </w:tr>
      <w:tr w:rsidR="003E055E" w:rsidRPr="00726C0A" w:rsidTr="006A5DBA">
        <w:trPr>
          <w:trHeight w:val="31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12.15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Ям-Т</w:t>
            </w:r>
            <w:r>
              <w:t>ё</w:t>
            </w:r>
            <w:r w:rsidRPr="00726C0A">
              <w:t>совское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0,10619</w:t>
            </w:r>
          </w:p>
        </w:tc>
      </w:tr>
      <w:tr w:rsidR="003E055E" w:rsidRPr="00726C0A">
        <w:trPr>
          <w:trHeight w:val="78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Подпорожский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13.1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Важинское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13.2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Винницкое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13.3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Вознесенское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13.4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Никольское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13.5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Подпорожское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8891</w:t>
            </w:r>
          </w:p>
        </w:tc>
      </w:tr>
      <w:tr w:rsidR="003E055E" w:rsidRPr="00726C0A" w:rsidTr="00826864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Приозерский муниципальный район</w:t>
            </w:r>
          </w:p>
        </w:tc>
        <w:tc>
          <w:tcPr>
            <w:tcW w:w="1985" w:type="dxa"/>
            <w:noWrap/>
            <w:vAlign w:val="bottom"/>
          </w:tcPr>
          <w:p w:rsidR="003E055E" w:rsidRPr="00AC7836" w:rsidRDefault="003E055E" w:rsidP="00842A85">
            <w:pPr>
              <w:jc w:val="center"/>
            </w:pPr>
            <w:r w:rsidRPr="00AC7836">
              <w:t>0,15359</w:t>
            </w:r>
          </w:p>
        </w:tc>
      </w:tr>
    </w:tbl>
    <w:p w:rsidR="003E055E" w:rsidRDefault="003E055E" w:rsidP="000D2ECC">
      <w:pPr>
        <w:spacing w:line="360" w:lineRule="auto"/>
        <w:jc w:val="right"/>
      </w:pPr>
      <w:r>
        <w:br w:type="page"/>
        <w:t>5</w:t>
      </w:r>
    </w:p>
    <w:tbl>
      <w:tblPr>
        <w:tblW w:w="94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2"/>
        <w:gridCol w:w="6520"/>
        <w:gridCol w:w="1985"/>
      </w:tblGrid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</w:t>
            </w:r>
          </w:p>
        </w:tc>
        <w:tc>
          <w:tcPr>
            <w:tcW w:w="6520" w:type="dxa"/>
          </w:tcPr>
          <w:p w:rsidR="003E055E" w:rsidRPr="00726C0A" w:rsidRDefault="003E055E" w:rsidP="00607846">
            <w:pPr>
              <w:jc w:val="center"/>
            </w:pPr>
            <w:r w:rsidRPr="00726C0A">
              <w:t>2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3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14.1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Громовское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5785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Запорожское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Красноозерное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2946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>
              <w:t>14.4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Кузнечное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2933</w:t>
            </w:r>
          </w:p>
        </w:tc>
      </w:tr>
      <w:tr w:rsidR="003E055E" w:rsidRPr="00726C0A" w:rsidTr="00A13BB1">
        <w:trPr>
          <w:trHeight w:val="22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Ларионовское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0,12614</w:t>
            </w:r>
          </w:p>
        </w:tc>
      </w:tr>
      <w:tr w:rsidR="003E055E" w:rsidRPr="00726C0A" w:rsidTr="00A13BB1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Мельниковское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0,13524</w:t>
            </w:r>
          </w:p>
        </w:tc>
      </w:tr>
      <w:tr w:rsidR="003E055E" w:rsidRPr="00726C0A" w:rsidTr="00A13BB1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Мичуринское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0,04004</w:t>
            </w:r>
          </w:p>
        </w:tc>
      </w:tr>
      <w:tr w:rsidR="003E055E" w:rsidRPr="00726C0A" w:rsidTr="00A13BB1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Петровское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0,04191</w:t>
            </w:r>
          </w:p>
        </w:tc>
      </w:tr>
      <w:tr w:rsidR="003E055E" w:rsidRPr="00726C0A" w:rsidTr="00A13BB1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Плодовское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0,00951</w:t>
            </w:r>
          </w:p>
        </w:tc>
      </w:tr>
      <w:tr w:rsidR="003E055E" w:rsidRPr="00726C0A" w:rsidTr="00A13BB1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Приозерское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0,11154</w:t>
            </w:r>
          </w:p>
        </w:tc>
      </w:tr>
      <w:tr w:rsidR="003E055E" w:rsidRPr="00726C0A" w:rsidTr="00A13BB1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Раздольевское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0,01312</w:t>
            </w:r>
          </w:p>
        </w:tc>
      </w:tr>
      <w:tr w:rsidR="003E055E" w:rsidRPr="00726C0A" w:rsidTr="00A13BB1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Ромашкинское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0,02866</w:t>
            </w:r>
          </w:p>
        </w:tc>
      </w:tr>
      <w:tr w:rsidR="003E055E" w:rsidRPr="00726C0A" w:rsidTr="00A13BB1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Севастьяновское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0,04339</w:t>
            </w:r>
          </w:p>
        </w:tc>
      </w:tr>
      <w:tr w:rsidR="003E055E" w:rsidRPr="00726C0A" w:rsidTr="00A13BB1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14.14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Сосновское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0,11891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Сланцевский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Выскатское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3013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Гостицкое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>
              <w:t>0,00710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Загривское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1339</w:t>
            </w:r>
          </w:p>
        </w:tc>
      </w:tr>
      <w:tr w:rsidR="003E055E" w:rsidRPr="00726C0A">
        <w:trPr>
          <w:trHeight w:val="30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Новосельское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3254</w:t>
            </w:r>
          </w:p>
        </w:tc>
      </w:tr>
      <w:tr w:rsidR="003E055E" w:rsidRPr="00726C0A" w:rsidTr="00D40BA2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Сланцевское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0,11127</w:t>
            </w:r>
          </w:p>
        </w:tc>
      </w:tr>
      <w:tr w:rsidR="003E055E" w:rsidRPr="00726C0A" w:rsidTr="00D40BA2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Старопольское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0,0541</w:t>
            </w:r>
            <w:r>
              <w:t>0</w:t>
            </w:r>
          </w:p>
        </w:tc>
      </w:tr>
      <w:tr w:rsidR="003E055E" w:rsidRPr="00726C0A" w:rsidTr="00D40BA2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15.7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Черновское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0,01915</w:t>
            </w:r>
          </w:p>
        </w:tc>
      </w:tr>
      <w:tr w:rsidR="003E055E" w:rsidRPr="00726C0A">
        <w:trPr>
          <w:trHeight w:val="216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Тихвинский муниципальный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Борское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2745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Ганьковское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7981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Горское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4553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Коськовское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2678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Мелегежское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3736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Пашозерское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1674</w:t>
            </w:r>
          </w:p>
        </w:tc>
      </w:tr>
      <w:tr w:rsidR="003E055E" w:rsidRPr="00726C0A" w:rsidTr="001D2856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Тихвинское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0,11516</w:t>
            </w:r>
          </w:p>
        </w:tc>
      </w:tr>
      <w:tr w:rsidR="003E055E" w:rsidRPr="00726C0A" w:rsidTr="001D2856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Цвыл</w:t>
            </w:r>
            <w:r>
              <w:t>ё</w:t>
            </w:r>
            <w:r w:rsidRPr="00726C0A">
              <w:t>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0,07833</w:t>
            </w:r>
          </w:p>
        </w:tc>
      </w:tr>
      <w:tr w:rsidR="003E055E" w:rsidRPr="00726C0A" w:rsidTr="001D2856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16.9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Шугозерское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0,03522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Тосненский район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7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Красноборское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5919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Лисинское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5517</w:t>
            </w:r>
          </w:p>
        </w:tc>
      </w:tr>
      <w:tr w:rsidR="003E055E" w:rsidRPr="00726C0A" w:rsidTr="00E136D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Любанское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0,12038</w:t>
            </w:r>
          </w:p>
        </w:tc>
      </w:tr>
      <w:tr w:rsidR="003E055E" w:rsidRPr="00726C0A" w:rsidTr="00E136D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17.4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Никольское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0,03843</w:t>
            </w:r>
          </w:p>
        </w:tc>
      </w:tr>
      <w:tr w:rsidR="003E055E" w:rsidRPr="00726C0A" w:rsidTr="00E136D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17.5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Нурминское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0,00937</w:t>
            </w:r>
          </w:p>
        </w:tc>
      </w:tr>
      <w:tr w:rsidR="003E055E" w:rsidRPr="00726C0A" w:rsidTr="00E136D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17.6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Рябовское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0,03133</w:t>
            </w:r>
          </w:p>
        </w:tc>
      </w:tr>
      <w:tr w:rsidR="003E055E" w:rsidRPr="00726C0A" w:rsidTr="00E136D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17.7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Тельмановское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0,0308</w:t>
            </w:r>
            <w:r>
              <w:t>0</w:t>
            </w:r>
          </w:p>
        </w:tc>
      </w:tr>
      <w:tr w:rsidR="003E055E" w:rsidRPr="00726C0A" w:rsidTr="00E136D5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Тосненское городское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0,22938</w:t>
            </w:r>
          </w:p>
        </w:tc>
      </w:tr>
      <w:tr w:rsidR="003E055E" w:rsidRPr="00726C0A" w:rsidTr="00E136D5">
        <w:trPr>
          <w:trHeight w:val="28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17.9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Трубникоборское сельское поселение</w:t>
            </w:r>
          </w:p>
        </w:tc>
        <w:tc>
          <w:tcPr>
            <w:tcW w:w="1985" w:type="dxa"/>
            <w:noWrap/>
            <w:vAlign w:val="bottom"/>
          </w:tcPr>
          <w:p w:rsidR="003E055E" w:rsidRPr="003C0888" w:rsidRDefault="003E055E" w:rsidP="00842A85">
            <w:pPr>
              <w:jc w:val="center"/>
            </w:pPr>
            <w:r w:rsidRPr="003C0888">
              <w:t>0,04847</w:t>
            </w:r>
          </w:p>
        </w:tc>
      </w:tr>
      <w:tr w:rsidR="003E055E" w:rsidRPr="00726C0A">
        <w:trPr>
          <w:trHeight w:val="24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17.10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Ульяновское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17.11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Фёдоровское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</w:t>
            </w:r>
          </w:p>
        </w:tc>
      </w:tr>
      <w:tr w:rsidR="003E055E" w:rsidRPr="00726C0A">
        <w:trPr>
          <w:trHeight w:val="240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17.12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Форносовское городское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2076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17.13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Шапкинское сельское поселение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3147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  <w:r w:rsidRPr="00726C0A">
              <w:t>18</w:t>
            </w:r>
          </w:p>
        </w:tc>
        <w:tc>
          <w:tcPr>
            <w:tcW w:w="6520" w:type="dxa"/>
          </w:tcPr>
          <w:p w:rsidR="003E055E" w:rsidRPr="00726C0A" w:rsidRDefault="003E055E" w:rsidP="000D2ECC">
            <w:r w:rsidRPr="00726C0A">
              <w:t>Сосновоборский городской округ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</w:pPr>
            <w:r w:rsidRPr="00726C0A">
              <w:t>0,</w:t>
            </w:r>
            <w:r>
              <w:t>0</w:t>
            </w:r>
            <w:r w:rsidRPr="00726C0A">
              <w:t>1111</w:t>
            </w:r>
          </w:p>
        </w:tc>
      </w:tr>
      <w:tr w:rsidR="003E055E" w:rsidRPr="00726C0A">
        <w:trPr>
          <w:trHeight w:val="255"/>
        </w:trPr>
        <w:tc>
          <w:tcPr>
            <w:tcW w:w="992" w:type="dxa"/>
          </w:tcPr>
          <w:p w:rsidR="003E055E" w:rsidRPr="00726C0A" w:rsidRDefault="003E055E" w:rsidP="00607846">
            <w:pPr>
              <w:jc w:val="center"/>
            </w:pPr>
          </w:p>
        </w:tc>
        <w:tc>
          <w:tcPr>
            <w:tcW w:w="6520" w:type="dxa"/>
          </w:tcPr>
          <w:p w:rsidR="003E055E" w:rsidRPr="00726C0A" w:rsidRDefault="003E055E" w:rsidP="000D2ECC">
            <w:pPr>
              <w:rPr>
                <w:b/>
                <w:bCs/>
              </w:rPr>
            </w:pPr>
            <w:r w:rsidRPr="00726C0A">
              <w:rPr>
                <w:b/>
                <w:bCs/>
              </w:rPr>
              <w:t>Всего</w:t>
            </w:r>
          </w:p>
        </w:tc>
        <w:tc>
          <w:tcPr>
            <w:tcW w:w="1985" w:type="dxa"/>
            <w:noWrap/>
          </w:tcPr>
          <w:p w:rsidR="003E055E" w:rsidRPr="00726C0A" w:rsidRDefault="003E055E" w:rsidP="00607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726C0A">
              <w:rPr>
                <w:b/>
                <w:bCs/>
              </w:rPr>
              <w:t>,</w:t>
            </w:r>
            <w:r>
              <w:rPr>
                <w:b/>
                <w:bCs/>
              </w:rPr>
              <w:t>0000</w:t>
            </w:r>
            <w:r w:rsidRPr="00726C0A">
              <w:rPr>
                <w:b/>
                <w:bCs/>
              </w:rPr>
              <w:t>0</w:t>
            </w:r>
          </w:p>
        </w:tc>
      </w:tr>
    </w:tbl>
    <w:p w:rsidR="003E055E" w:rsidRPr="000D2ECC" w:rsidRDefault="003E055E" w:rsidP="000D2ECC"/>
    <w:sectPr w:rsidR="003E055E" w:rsidRPr="000D2ECC" w:rsidSect="000D2ECC">
      <w:pgSz w:w="11906" w:h="16838"/>
      <w:pgMar w:top="1134" w:right="73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55E" w:rsidRDefault="003E055E">
      <w:r>
        <w:separator/>
      </w:r>
    </w:p>
  </w:endnote>
  <w:endnote w:type="continuationSeparator" w:id="0">
    <w:p w:rsidR="003E055E" w:rsidRDefault="003E0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55E" w:rsidRDefault="003E055E">
      <w:r>
        <w:separator/>
      </w:r>
    </w:p>
  </w:footnote>
  <w:footnote w:type="continuationSeparator" w:id="0">
    <w:p w:rsidR="003E055E" w:rsidRDefault="003E0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21278"/>
    <w:multiLevelType w:val="hybridMultilevel"/>
    <w:tmpl w:val="4C3299E6"/>
    <w:lvl w:ilvl="0" w:tplc="ABEAD9F6">
      <w:start w:val="8"/>
      <w:numFmt w:val="decimal"/>
      <w:lvlText w:val="%1)"/>
      <w:lvlJc w:val="left"/>
      <w:pPr>
        <w:tabs>
          <w:tab w:val="num" w:pos="1203"/>
        </w:tabs>
        <w:ind w:left="120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23"/>
        </w:tabs>
        <w:ind w:left="192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43"/>
        </w:tabs>
        <w:ind w:left="264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63"/>
        </w:tabs>
        <w:ind w:left="336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83"/>
        </w:tabs>
        <w:ind w:left="408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03"/>
        </w:tabs>
        <w:ind w:left="480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23"/>
        </w:tabs>
        <w:ind w:left="552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43"/>
        </w:tabs>
        <w:ind w:left="624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63"/>
        </w:tabs>
        <w:ind w:left="6963" w:hanging="180"/>
      </w:pPr>
      <w:rPr>
        <w:rFonts w:cs="Times New Roman"/>
      </w:rPr>
    </w:lvl>
  </w:abstractNum>
  <w:abstractNum w:abstractNumId="1">
    <w:nsid w:val="26680D64"/>
    <w:multiLevelType w:val="hybridMultilevel"/>
    <w:tmpl w:val="757C7332"/>
    <w:lvl w:ilvl="0" w:tplc="88382DA8">
      <w:start w:val="5"/>
      <w:numFmt w:val="decimal"/>
      <w:lvlText w:val="%1)"/>
      <w:lvlJc w:val="left"/>
      <w:pPr>
        <w:tabs>
          <w:tab w:val="num" w:pos="1203"/>
        </w:tabs>
        <w:ind w:left="1203" w:hanging="360"/>
      </w:pPr>
      <w:rPr>
        <w:rFonts w:cs="Times New Roman" w:hint="default"/>
      </w:rPr>
    </w:lvl>
    <w:lvl w:ilvl="1" w:tplc="CFDA8C00">
      <w:start w:val="6"/>
      <w:numFmt w:val="decimal"/>
      <w:lvlText w:val="%2.)"/>
      <w:lvlJc w:val="left"/>
      <w:pPr>
        <w:tabs>
          <w:tab w:val="num" w:pos="1923"/>
        </w:tabs>
        <w:ind w:left="1923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43"/>
        </w:tabs>
        <w:ind w:left="264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63"/>
        </w:tabs>
        <w:ind w:left="336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83"/>
        </w:tabs>
        <w:ind w:left="408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03"/>
        </w:tabs>
        <w:ind w:left="480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23"/>
        </w:tabs>
        <w:ind w:left="552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43"/>
        </w:tabs>
        <w:ind w:left="624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63"/>
        </w:tabs>
        <w:ind w:left="6963" w:hanging="180"/>
      </w:pPr>
      <w:rPr>
        <w:rFonts w:cs="Times New Roman"/>
      </w:rPr>
    </w:lvl>
  </w:abstractNum>
  <w:abstractNum w:abstractNumId="2">
    <w:nsid w:val="26AA13BD"/>
    <w:multiLevelType w:val="hybridMultilevel"/>
    <w:tmpl w:val="D668091E"/>
    <w:lvl w:ilvl="0" w:tplc="97D8AA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8946BFB"/>
    <w:multiLevelType w:val="hybridMultilevel"/>
    <w:tmpl w:val="4DB6D092"/>
    <w:lvl w:ilvl="0" w:tplc="53263100">
      <w:numFmt w:val="bullet"/>
      <w:lvlText w:val="-"/>
      <w:lvlJc w:val="left"/>
      <w:pPr>
        <w:tabs>
          <w:tab w:val="num" w:pos="1188"/>
        </w:tabs>
        <w:ind w:left="1188" w:hanging="675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4">
    <w:nsid w:val="3BE50D14"/>
    <w:multiLevelType w:val="hybridMultilevel"/>
    <w:tmpl w:val="3926E364"/>
    <w:lvl w:ilvl="0" w:tplc="8A9645D4">
      <w:start w:val="13"/>
      <w:numFmt w:val="decimal"/>
      <w:lvlText w:val="%1)"/>
      <w:lvlJc w:val="left"/>
      <w:pPr>
        <w:tabs>
          <w:tab w:val="num" w:pos="1203"/>
        </w:tabs>
        <w:ind w:left="1203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23"/>
        </w:tabs>
        <w:ind w:left="192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43"/>
        </w:tabs>
        <w:ind w:left="264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63"/>
        </w:tabs>
        <w:ind w:left="336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83"/>
        </w:tabs>
        <w:ind w:left="408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03"/>
        </w:tabs>
        <w:ind w:left="480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23"/>
        </w:tabs>
        <w:ind w:left="552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43"/>
        </w:tabs>
        <w:ind w:left="624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63"/>
        </w:tabs>
        <w:ind w:left="6963" w:hanging="180"/>
      </w:pPr>
      <w:rPr>
        <w:rFonts w:cs="Times New Roman"/>
      </w:rPr>
    </w:lvl>
  </w:abstractNum>
  <w:abstractNum w:abstractNumId="5">
    <w:nsid w:val="4E7C3604"/>
    <w:multiLevelType w:val="hybridMultilevel"/>
    <w:tmpl w:val="E34C7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7FA5F78"/>
    <w:multiLevelType w:val="hybridMultilevel"/>
    <w:tmpl w:val="BAC4A1D2"/>
    <w:lvl w:ilvl="0" w:tplc="97D8AA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704DBD"/>
    <w:multiLevelType w:val="hybridMultilevel"/>
    <w:tmpl w:val="01EC20B8"/>
    <w:lvl w:ilvl="0" w:tplc="E1E215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BossProviderVariable" w:val="25_01_2006!629c3892-54ff-4e15-952e-9435d543be9a"/>
  </w:docVars>
  <w:rsids>
    <w:rsidRoot w:val="003E5657"/>
    <w:rsid w:val="00001ED2"/>
    <w:rsid w:val="000035B6"/>
    <w:rsid w:val="00004689"/>
    <w:rsid w:val="000063C5"/>
    <w:rsid w:val="00006A37"/>
    <w:rsid w:val="0001642A"/>
    <w:rsid w:val="000169AE"/>
    <w:rsid w:val="00021964"/>
    <w:rsid w:val="000238FA"/>
    <w:rsid w:val="00024465"/>
    <w:rsid w:val="000304F2"/>
    <w:rsid w:val="00030B61"/>
    <w:rsid w:val="000348C3"/>
    <w:rsid w:val="000368A4"/>
    <w:rsid w:val="00036B76"/>
    <w:rsid w:val="00036DA1"/>
    <w:rsid w:val="000431D5"/>
    <w:rsid w:val="000448CB"/>
    <w:rsid w:val="00047C39"/>
    <w:rsid w:val="00060209"/>
    <w:rsid w:val="00061607"/>
    <w:rsid w:val="00061C0F"/>
    <w:rsid w:val="00062026"/>
    <w:rsid w:val="00063A98"/>
    <w:rsid w:val="00064FC0"/>
    <w:rsid w:val="00066B8A"/>
    <w:rsid w:val="00067E4B"/>
    <w:rsid w:val="00073A87"/>
    <w:rsid w:val="00074802"/>
    <w:rsid w:val="00074DA1"/>
    <w:rsid w:val="00075211"/>
    <w:rsid w:val="0008034B"/>
    <w:rsid w:val="00081D30"/>
    <w:rsid w:val="00084313"/>
    <w:rsid w:val="00091D7C"/>
    <w:rsid w:val="00094168"/>
    <w:rsid w:val="00094A16"/>
    <w:rsid w:val="00097312"/>
    <w:rsid w:val="000A0D51"/>
    <w:rsid w:val="000A46AE"/>
    <w:rsid w:val="000A68FC"/>
    <w:rsid w:val="000A71D2"/>
    <w:rsid w:val="000B057A"/>
    <w:rsid w:val="000B0A4C"/>
    <w:rsid w:val="000B0AB7"/>
    <w:rsid w:val="000B16DA"/>
    <w:rsid w:val="000B22DD"/>
    <w:rsid w:val="000B7DFC"/>
    <w:rsid w:val="000C13B6"/>
    <w:rsid w:val="000C232E"/>
    <w:rsid w:val="000C3838"/>
    <w:rsid w:val="000C3E5A"/>
    <w:rsid w:val="000C4586"/>
    <w:rsid w:val="000C4CA1"/>
    <w:rsid w:val="000C5BAE"/>
    <w:rsid w:val="000C7B51"/>
    <w:rsid w:val="000D13B3"/>
    <w:rsid w:val="000D20AA"/>
    <w:rsid w:val="000D2162"/>
    <w:rsid w:val="000D2ECC"/>
    <w:rsid w:val="000E0070"/>
    <w:rsid w:val="000E3799"/>
    <w:rsid w:val="000E7A5E"/>
    <w:rsid w:val="000F4ED0"/>
    <w:rsid w:val="000F6C7C"/>
    <w:rsid w:val="001001A4"/>
    <w:rsid w:val="00100345"/>
    <w:rsid w:val="00100BDB"/>
    <w:rsid w:val="00100E87"/>
    <w:rsid w:val="00102108"/>
    <w:rsid w:val="00102D19"/>
    <w:rsid w:val="00104888"/>
    <w:rsid w:val="00110CF8"/>
    <w:rsid w:val="001112AD"/>
    <w:rsid w:val="00111B07"/>
    <w:rsid w:val="0011456D"/>
    <w:rsid w:val="0011517B"/>
    <w:rsid w:val="00122CF7"/>
    <w:rsid w:val="00126D1A"/>
    <w:rsid w:val="00127252"/>
    <w:rsid w:val="00136589"/>
    <w:rsid w:val="00140E4D"/>
    <w:rsid w:val="001437BD"/>
    <w:rsid w:val="001471BC"/>
    <w:rsid w:val="00147960"/>
    <w:rsid w:val="00147968"/>
    <w:rsid w:val="00153537"/>
    <w:rsid w:val="0015443B"/>
    <w:rsid w:val="00160493"/>
    <w:rsid w:val="00160737"/>
    <w:rsid w:val="0016112D"/>
    <w:rsid w:val="0016672E"/>
    <w:rsid w:val="00166B6B"/>
    <w:rsid w:val="00166EA8"/>
    <w:rsid w:val="0016797F"/>
    <w:rsid w:val="00172D15"/>
    <w:rsid w:val="00174328"/>
    <w:rsid w:val="0017451C"/>
    <w:rsid w:val="001801BF"/>
    <w:rsid w:val="00182117"/>
    <w:rsid w:val="001849C0"/>
    <w:rsid w:val="00185087"/>
    <w:rsid w:val="00185373"/>
    <w:rsid w:val="0019428E"/>
    <w:rsid w:val="00194E88"/>
    <w:rsid w:val="00195786"/>
    <w:rsid w:val="0019733A"/>
    <w:rsid w:val="001A3CAF"/>
    <w:rsid w:val="001A42B5"/>
    <w:rsid w:val="001A65B7"/>
    <w:rsid w:val="001A747D"/>
    <w:rsid w:val="001B0018"/>
    <w:rsid w:val="001B1F64"/>
    <w:rsid w:val="001B2F30"/>
    <w:rsid w:val="001B4BAE"/>
    <w:rsid w:val="001B55E2"/>
    <w:rsid w:val="001B7267"/>
    <w:rsid w:val="001C3DF5"/>
    <w:rsid w:val="001D2856"/>
    <w:rsid w:val="001D29E4"/>
    <w:rsid w:val="001D472C"/>
    <w:rsid w:val="001D4D61"/>
    <w:rsid w:val="001E320F"/>
    <w:rsid w:val="001F10DB"/>
    <w:rsid w:val="001F1726"/>
    <w:rsid w:val="001F1BB8"/>
    <w:rsid w:val="002020C1"/>
    <w:rsid w:val="0020397E"/>
    <w:rsid w:val="002040A8"/>
    <w:rsid w:val="002047DB"/>
    <w:rsid w:val="00212BBF"/>
    <w:rsid w:val="00213B94"/>
    <w:rsid w:val="00216085"/>
    <w:rsid w:val="00222D53"/>
    <w:rsid w:val="00223B58"/>
    <w:rsid w:val="0022671E"/>
    <w:rsid w:val="00230790"/>
    <w:rsid w:val="00231C5F"/>
    <w:rsid w:val="002332CC"/>
    <w:rsid w:val="00240AA5"/>
    <w:rsid w:val="00241A5B"/>
    <w:rsid w:val="002442E5"/>
    <w:rsid w:val="002461D2"/>
    <w:rsid w:val="002477F2"/>
    <w:rsid w:val="00250F5F"/>
    <w:rsid w:val="002519CF"/>
    <w:rsid w:val="002522DF"/>
    <w:rsid w:val="0025505C"/>
    <w:rsid w:val="00255092"/>
    <w:rsid w:val="00257863"/>
    <w:rsid w:val="00261A91"/>
    <w:rsid w:val="0026435D"/>
    <w:rsid w:val="00265071"/>
    <w:rsid w:val="002658C7"/>
    <w:rsid w:val="0026592F"/>
    <w:rsid w:val="00266595"/>
    <w:rsid w:val="00274597"/>
    <w:rsid w:val="00274DC7"/>
    <w:rsid w:val="002756C4"/>
    <w:rsid w:val="00276F0B"/>
    <w:rsid w:val="00277AFA"/>
    <w:rsid w:val="00284590"/>
    <w:rsid w:val="00293B24"/>
    <w:rsid w:val="00293BC4"/>
    <w:rsid w:val="00294D21"/>
    <w:rsid w:val="00296968"/>
    <w:rsid w:val="00296CBE"/>
    <w:rsid w:val="00297F23"/>
    <w:rsid w:val="002A0520"/>
    <w:rsid w:val="002A26FA"/>
    <w:rsid w:val="002A3ABA"/>
    <w:rsid w:val="002A68C4"/>
    <w:rsid w:val="002A7569"/>
    <w:rsid w:val="002B1039"/>
    <w:rsid w:val="002B14B3"/>
    <w:rsid w:val="002B3DE0"/>
    <w:rsid w:val="002B6197"/>
    <w:rsid w:val="002C4253"/>
    <w:rsid w:val="002C63B0"/>
    <w:rsid w:val="002D0439"/>
    <w:rsid w:val="002D25F8"/>
    <w:rsid w:val="002E0670"/>
    <w:rsid w:val="002E2105"/>
    <w:rsid w:val="002E262A"/>
    <w:rsid w:val="002E6BF5"/>
    <w:rsid w:val="002F033E"/>
    <w:rsid w:val="002F0D75"/>
    <w:rsid w:val="002F3377"/>
    <w:rsid w:val="002F369F"/>
    <w:rsid w:val="002F7534"/>
    <w:rsid w:val="00300907"/>
    <w:rsid w:val="00301F09"/>
    <w:rsid w:val="00302AA7"/>
    <w:rsid w:val="00303933"/>
    <w:rsid w:val="00303D45"/>
    <w:rsid w:val="00305F6C"/>
    <w:rsid w:val="00306ED6"/>
    <w:rsid w:val="003078AD"/>
    <w:rsid w:val="00312C3D"/>
    <w:rsid w:val="00313D25"/>
    <w:rsid w:val="00316C3C"/>
    <w:rsid w:val="00320009"/>
    <w:rsid w:val="0032021E"/>
    <w:rsid w:val="00321CEC"/>
    <w:rsid w:val="00324419"/>
    <w:rsid w:val="0032635D"/>
    <w:rsid w:val="00327CB7"/>
    <w:rsid w:val="003303A8"/>
    <w:rsid w:val="003316C6"/>
    <w:rsid w:val="003321EA"/>
    <w:rsid w:val="00335BE7"/>
    <w:rsid w:val="003405E3"/>
    <w:rsid w:val="00342F80"/>
    <w:rsid w:val="0034374F"/>
    <w:rsid w:val="003507E6"/>
    <w:rsid w:val="00351A4A"/>
    <w:rsid w:val="00352267"/>
    <w:rsid w:val="00354896"/>
    <w:rsid w:val="003561B1"/>
    <w:rsid w:val="00356E3F"/>
    <w:rsid w:val="00361EE1"/>
    <w:rsid w:val="003624A5"/>
    <w:rsid w:val="00363653"/>
    <w:rsid w:val="003653F0"/>
    <w:rsid w:val="0036557F"/>
    <w:rsid w:val="003660D6"/>
    <w:rsid w:val="00370078"/>
    <w:rsid w:val="003825DE"/>
    <w:rsid w:val="00382970"/>
    <w:rsid w:val="003834EC"/>
    <w:rsid w:val="003837D9"/>
    <w:rsid w:val="00383BA2"/>
    <w:rsid w:val="0038736B"/>
    <w:rsid w:val="00390202"/>
    <w:rsid w:val="00392126"/>
    <w:rsid w:val="00393A60"/>
    <w:rsid w:val="00393D30"/>
    <w:rsid w:val="003A0490"/>
    <w:rsid w:val="003A1AAE"/>
    <w:rsid w:val="003A2348"/>
    <w:rsid w:val="003A3D76"/>
    <w:rsid w:val="003B1102"/>
    <w:rsid w:val="003B1F08"/>
    <w:rsid w:val="003B6EFA"/>
    <w:rsid w:val="003B71F5"/>
    <w:rsid w:val="003B77A7"/>
    <w:rsid w:val="003B7CCE"/>
    <w:rsid w:val="003C04A0"/>
    <w:rsid w:val="003C0888"/>
    <w:rsid w:val="003C3177"/>
    <w:rsid w:val="003D3787"/>
    <w:rsid w:val="003D4076"/>
    <w:rsid w:val="003D4227"/>
    <w:rsid w:val="003E055E"/>
    <w:rsid w:val="003E1930"/>
    <w:rsid w:val="003E3671"/>
    <w:rsid w:val="003E5657"/>
    <w:rsid w:val="003E6F0C"/>
    <w:rsid w:val="003F10E3"/>
    <w:rsid w:val="003F23DD"/>
    <w:rsid w:val="003F44AF"/>
    <w:rsid w:val="003F5A79"/>
    <w:rsid w:val="004009E8"/>
    <w:rsid w:val="0040232E"/>
    <w:rsid w:val="004031C5"/>
    <w:rsid w:val="00406690"/>
    <w:rsid w:val="00406D69"/>
    <w:rsid w:val="00407D14"/>
    <w:rsid w:val="00407FD0"/>
    <w:rsid w:val="00411D23"/>
    <w:rsid w:val="004140D4"/>
    <w:rsid w:val="00415E78"/>
    <w:rsid w:val="00420876"/>
    <w:rsid w:val="00421E2B"/>
    <w:rsid w:val="00422532"/>
    <w:rsid w:val="004230E5"/>
    <w:rsid w:val="00432EE2"/>
    <w:rsid w:val="004351DA"/>
    <w:rsid w:val="00435652"/>
    <w:rsid w:val="00437465"/>
    <w:rsid w:val="004411A1"/>
    <w:rsid w:val="004423C6"/>
    <w:rsid w:val="00446BA9"/>
    <w:rsid w:val="00452D8C"/>
    <w:rsid w:val="00457628"/>
    <w:rsid w:val="00457C0C"/>
    <w:rsid w:val="00463A26"/>
    <w:rsid w:val="00464141"/>
    <w:rsid w:val="00466889"/>
    <w:rsid w:val="004722A5"/>
    <w:rsid w:val="0047277A"/>
    <w:rsid w:val="004763FE"/>
    <w:rsid w:val="0048322D"/>
    <w:rsid w:val="004850F0"/>
    <w:rsid w:val="00485492"/>
    <w:rsid w:val="0048553E"/>
    <w:rsid w:val="00486889"/>
    <w:rsid w:val="004A184C"/>
    <w:rsid w:val="004A28BA"/>
    <w:rsid w:val="004A3B70"/>
    <w:rsid w:val="004A565D"/>
    <w:rsid w:val="004A598D"/>
    <w:rsid w:val="004A6BB6"/>
    <w:rsid w:val="004A713D"/>
    <w:rsid w:val="004B251D"/>
    <w:rsid w:val="004B2F58"/>
    <w:rsid w:val="004B4FCB"/>
    <w:rsid w:val="004B59F9"/>
    <w:rsid w:val="004B730A"/>
    <w:rsid w:val="004C1229"/>
    <w:rsid w:val="004C1872"/>
    <w:rsid w:val="004C2584"/>
    <w:rsid w:val="004C4247"/>
    <w:rsid w:val="004C4A5F"/>
    <w:rsid w:val="004C6B1D"/>
    <w:rsid w:val="004D2D44"/>
    <w:rsid w:val="004E2332"/>
    <w:rsid w:val="004E4A3B"/>
    <w:rsid w:val="004E7AC5"/>
    <w:rsid w:val="00505BA6"/>
    <w:rsid w:val="00506772"/>
    <w:rsid w:val="00510ECA"/>
    <w:rsid w:val="0051181B"/>
    <w:rsid w:val="005139C7"/>
    <w:rsid w:val="00516526"/>
    <w:rsid w:val="00520632"/>
    <w:rsid w:val="00524AF5"/>
    <w:rsid w:val="00524BCA"/>
    <w:rsid w:val="00525749"/>
    <w:rsid w:val="005318CB"/>
    <w:rsid w:val="00534BAB"/>
    <w:rsid w:val="00535303"/>
    <w:rsid w:val="00540F1F"/>
    <w:rsid w:val="00545783"/>
    <w:rsid w:val="005463BC"/>
    <w:rsid w:val="0054794C"/>
    <w:rsid w:val="00552A40"/>
    <w:rsid w:val="005555B4"/>
    <w:rsid w:val="00556A11"/>
    <w:rsid w:val="005578AD"/>
    <w:rsid w:val="0055790F"/>
    <w:rsid w:val="00561422"/>
    <w:rsid w:val="00562105"/>
    <w:rsid w:val="005623D9"/>
    <w:rsid w:val="00563FED"/>
    <w:rsid w:val="00567EC0"/>
    <w:rsid w:val="00567FAA"/>
    <w:rsid w:val="00571A75"/>
    <w:rsid w:val="0057544D"/>
    <w:rsid w:val="00576199"/>
    <w:rsid w:val="0057675D"/>
    <w:rsid w:val="00576B2E"/>
    <w:rsid w:val="00577869"/>
    <w:rsid w:val="00581CFE"/>
    <w:rsid w:val="0058225B"/>
    <w:rsid w:val="00582923"/>
    <w:rsid w:val="00584CED"/>
    <w:rsid w:val="00591C22"/>
    <w:rsid w:val="00592C03"/>
    <w:rsid w:val="005A28A7"/>
    <w:rsid w:val="005A5439"/>
    <w:rsid w:val="005A798C"/>
    <w:rsid w:val="005B0238"/>
    <w:rsid w:val="005B4DCC"/>
    <w:rsid w:val="005B631B"/>
    <w:rsid w:val="005B6F0B"/>
    <w:rsid w:val="005B76AC"/>
    <w:rsid w:val="005C125A"/>
    <w:rsid w:val="005C2C6D"/>
    <w:rsid w:val="005C59D9"/>
    <w:rsid w:val="005C5BB6"/>
    <w:rsid w:val="005D1EC3"/>
    <w:rsid w:val="005D30D3"/>
    <w:rsid w:val="005D3486"/>
    <w:rsid w:val="005D4E85"/>
    <w:rsid w:val="005D57DC"/>
    <w:rsid w:val="005D5EB0"/>
    <w:rsid w:val="005D604A"/>
    <w:rsid w:val="005D65B2"/>
    <w:rsid w:val="005D6A76"/>
    <w:rsid w:val="005E3D9A"/>
    <w:rsid w:val="005E413C"/>
    <w:rsid w:val="005E4F28"/>
    <w:rsid w:val="005E5C9D"/>
    <w:rsid w:val="005F0729"/>
    <w:rsid w:val="005F0A53"/>
    <w:rsid w:val="005F721F"/>
    <w:rsid w:val="00600FEC"/>
    <w:rsid w:val="0060214E"/>
    <w:rsid w:val="006028FC"/>
    <w:rsid w:val="006030D0"/>
    <w:rsid w:val="00607846"/>
    <w:rsid w:val="00610179"/>
    <w:rsid w:val="006131F7"/>
    <w:rsid w:val="00615378"/>
    <w:rsid w:val="006239B9"/>
    <w:rsid w:val="00623C44"/>
    <w:rsid w:val="00624A5D"/>
    <w:rsid w:val="0062760B"/>
    <w:rsid w:val="0063175E"/>
    <w:rsid w:val="00634A5B"/>
    <w:rsid w:val="00643861"/>
    <w:rsid w:val="00645497"/>
    <w:rsid w:val="0064561E"/>
    <w:rsid w:val="00646801"/>
    <w:rsid w:val="006477F4"/>
    <w:rsid w:val="00651108"/>
    <w:rsid w:val="0065535A"/>
    <w:rsid w:val="00655AEB"/>
    <w:rsid w:val="006578E7"/>
    <w:rsid w:val="006607C0"/>
    <w:rsid w:val="00660FA2"/>
    <w:rsid w:val="006679FC"/>
    <w:rsid w:val="00670D86"/>
    <w:rsid w:val="00671B5D"/>
    <w:rsid w:val="006753D4"/>
    <w:rsid w:val="00675556"/>
    <w:rsid w:val="00675829"/>
    <w:rsid w:val="006761EA"/>
    <w:rsid w:val="006803EA"/>
    <w:rsid w:val="0068246A"/>
    <w:rsid w:val="00685CD7"/>
    <w:rsid w:val="0069274B"/>
    <w:rsid w:val="00692C54"/>
    <w:rsid w:val="00693021"/>
    <w:rsid w:val="00693EEF"/>
    <w:rsid w:val="00695450"/>
    <w:rsid w:val="0069589D"/>
    <w:rsid w:val="00695948"/>
    <w:rsid w:val="006A1D89"/>
    <w:rsid w:val="006A28A4"/>
    <w:rsid w:val="006A40FB"/>
    <w:rsid w:val="006A447E"/>
    <w:rsid w:val="006A5DBA"/>
    <w:rsid w:val="006B2800"/>
    <w:rsid w:val="006B337B"/>
    <w:rsid w:val="006B362A"/>
    <w:rsid w:val="006B3B85"/>
    <w:rsid w:val="006C0CB8"/>
    <w:rsid w:val="006C4ACC"/>
    <w:rsid w:val="006C61E3"/>
    <w:rsid w:val="006C7035"/>
    <w:rsid w:val="006C719A"/>
    <w:rsid w:val="006D0454"/>
    <w:rsid w:val="006D088A"/>
    <w:rsid w:val="006E387D"/>
    <w:rsid w:val="006E510F"/>
    <w:rsid w:val="006E5562"/>
    <w:rsid w:val="006E591F"/>
    <w:rsid w:val="006F29AC"/>
    <w:rsid w:val="006F5BC6"/>
    <w:rsid w:val="006F64E5"/>
    <w:rsid w:val="00701BBB"/>
    <w:rsid w:val="0070254E"/>
    <w:rsid w:val="00702C3D"/>
    <w:rsid w:val="007031E3"/>
    <w:rsid w:val="00703756"/>
    <w:rsid w:val="007039D6"/>
    <w:rsid w:val="00705EA7"/>
    <w:rsid w:val="00706324"/>
    <w:rsid w:val="00707C42"/>
    <w:rsid w:val="00713555"/>
    <w:rsid w:val="00714339"/>
    <w:rsid w:val="00714BB7"/>
    <w:rsid w:val="00715726"/>
    <w:rsid w:val="0072009A"/>
    <w:rsid w:val="00720684"/>
    <w:rsid w:val="00726C0A"/>
    <w:rsid w:val="00727722"/>
    <w:rsid w:val="007318CF"/>
    <w:rsid w:val="00732820"/>
    <w:rsid w:val="00734296"/>
    <w:rsid w:val="00734BF1"/>
    <w:rsid w:val="00734C71"/>
    <w:rsid w:val="007351B2"/>
    <w:rsid w:val="0073545B"/>
    <w:rsid w:val="00737E99"/>
    <w:rsid w:val="007437E6"/>
    <w:rsid w:val="00744FAB"/>
    <w:rsid w:val="0074683D"/>
    <w:rsid w:val="00746D9E"/>
    <w:rsid w:val="00751F22"/>
    <w:rsid w:val="00754E63"/>
    <w:rsid w:val="00763CCC"/>
    <w:rsid w:val="00763D28"/>
    <w:rsid w:val="007657C8"/>
    <w:rsid w:val="00766D57"/>
    <w:rsid w:val="00780CDE"/>
    <w:rsid w:val="00781AFF"/>
    <w:rsid w:val="00783367"/>
    <w:rsid w:val="007847C7"/>
    <w:rsid w:val="007861B7"/>
    <w:rsid w:val="00787ADA"/>
    <w:rsid w:val="0079067C"/>
    <w:rsid w:val="00792553"/>
    <w:rsid w:val="00793C93"/>
    <w:rsid w:val="00795A53"/>
    <w:rsid w:val="00797C12"/>
    <w:rsid w:val="007A2BC9"/>
    <w:rsid w:val="007B338C"/>
    <w:rsid w:val="007C159C"/>
    <w:rsid w:val="007C1B1C"/>
    <w:rsid w:val="007C51EC"/>
    <w:rsid w:val="007C6F6D"/>
    <w:rsid w:val="007D0819"/>
    <w:rsid w:val="007D2CBD"/>
    <w:rsid w:val="007D4F67"/>
    <w:rsid w:val="007D514B"/>
    <w:rsid w:val="007D5E0D"/>
    <w:rsid w:val="007E1937"/>
    <w:rsid w:val="007E22E6"/>
    <w:rsid w:val="007E240B"/>
    <w:rsid w:val="007E5051"/>
    <w:rsid w:val="007F068D"/>
    <w:rsid w:val="007F0FE3"/>
    <w:rsid w:val="007F2640"/>
    <w:rsid w:val="00801424"/>
    <w:rsid w:val="008018C0"/>
    <w:rsid w:val="00802F38"/>
    <w:rsid w:val="008078B2"/>
    <w:rsid w:val="00810753"/>
    <w:rsid w:val="008145D2"/>
    <w:rsid w:val="008163CE"/>
    <w:rsid w:val="00821156"/>
    <w:rsid w:val="0082202B"/>
    <w:rsid w:val="008250E6"/>
    <w:rsid w:val="00825304"/>
    <w:rsid w:val="00826864"/>
    <w:rsid w:val="008367AB"/>
    <w:rsid w:val="00840068"/>
    <w:rsid w:val="0084145F"/>
    <w:rsid w:val="00842A85"/>
    <w:rsid w:val="00842F9A"/>
    <w:rsid w:val="00846839"/>
    <w:rsid w:val="008472A5"/>
    <w:rsid w:val="00850E21"/>
    <w:rsid w:val="008542A8"/>
    <w:rsid w:val="00854E20"/>
    <w:rsid w:val="00860E5B"/>
    <w:rsid w:val="00861E1B"/>
    <w:rsid w:val="00865BE8"/>
    <w:rsid w:val="00867675"/>
    <w:rsid w:val="00867BDE"/>
    <w:rsid w:val="0087189E"/>
    <w:rsid w:val="00872F11"/>
    <w:rsid w:val="0087362F"/>
    <w:rsid w:val="008751AB"/>
    <w:rsid w:val="008817A3"/>
    <w:rsid w:val="00892208"/>
    <w:rsid w:val="008929F0"/>
    <w:rsid w:val="00893024"/>
    <w:rsid w:val="008A093E"/>
    <w:rsid w:val="008A14F1"/>
    <w:rsid w:val="008A173B"/>
    <w:rsid w:val="008A4A1D"/>
    <w:rsid w:val="008A5D0B"/>
    <w:rsid w:val="008A63A7"/>
    <w:rsid w:val="008B07CB"/>
    <w:rsid w:val="008B0E05"/>
    <w:rsid w:val="008B1DB6"/>
    <w:rsid w:val="008B548A"/>
    <w:rsid w:val="008B59F0"/>
    <w:rsid w:val="008B6486"/>
    <w:rsid w:val="008C034D"/>
    <w:rsid w:val="008C339B"/>
    <w:rsid w:val="008C555E"/>
    <w:rsid w:val="008C5F0A"/>
    <w:rsid w:val="008C6D45"/>
    <w:rsid w:val="008D25F7"/>
    <w:rsid w:val="008D2FDB"/>
    <w:rsid w:val="008D4194"/>
    <w:rsid w:val="008D42C5"/>
    <w:rsid w:val="008D4D1D"/>
    <w:rsid w:val="008D7AAE"/>
    <w:rsid w:val="008E28B6"/>
    <w:rsid w:val="008E58F1"/>
    <w:rsid w:val="008E5B63"/>
    <w:rsid w:val="008E7E04"/>
    <w:rsid w:val="008F0F26"/>
    <w:rsid w:val="008F2DF1"/>
    <w:rsid w:val="008F4196"/>
    <w:rsid w:val="008F4244"/>
    <w:rsid w:val="00900935"/>
    <w:rsid w:val="009027CB"/>
    <w:rsid w:val="00902A96"/>
    <w:rsid w:val="00905D4D"/>
    <w:rsid w:val="009174B0"/>
    <w:rsid w:val="00921C7E"/>
    <w:rsid w:val="009228B0"/>
    <w:rsid w:val="00924065"/>
    <w:rsid w:val="0092698E"/>
    <w:rsid w:val="009358E3"/>
    <w:rsid w:val="00935F40"/>
    <w:rsid w:val="00941075"/>
    <w:rsid w:val="00941593"/>
    <w:rsid w:val="00942D99"/>
    <w:rsid w:val="00945EE3"/>
    <w:rsid w:val="00947563"/>
    <w:rsid w:val="00952919"/>
    <w:rsid w:val="00953D0F"/>
    <w:rsid w:val="00961508"/>
    <w:rsid w:val="00963075"/>
    <w:rsid w:val="00963F3B"/>
    <w:rsid w:val="009652BF"/>
    <w:rsid w:val="00967C69"/>
    <w:rsid w:val="0097018F"/>
    <w:rsid w:val="00970D3A"/>
    <w:rsid w:val="00973F44"/>
    <w:rsid w:val="0098171B"/>
    <w:rsid w:val="00981F2F"/>
    <w:rsid w:val="00983F28"/>
    <w:rsid w:val="00984134"/>
    <w:rsid w:val="00985275"/>
    <w:rsid w:val="009875BF"/>
    <w:rsid w:val="009908B7"/>
    <w:rsid w:val="00992E4A"/>
    <w:rsid w:val="00994008"/>
    <w:rsid w:val="00997F83"/>
    <w:rsid w:val="009A0998"/>
    <w:rsid w:val="009A40B5"/>
    <w:rsid w:val="009A46CC"/>
    <w:rsid w:val="009A5429"/>
    <w:rsid w:val="009A6105"/>
    <w:rsid w:val="009A6694"/>
    <w:rsid w:val="009B1652"/>
    <w:rsid w:val="009B4043"/>
    <w:rsid w:val="009B71C5"/>
    <w:rsid w:val="009C23CD"/>
    <w:rsid w:val="009C35CC"/>
    <w:rsid w:val="009C5D59"/>
    <w:rsid w:val="009D08B2"/>
    <w:rsid w:val="009D0A9D"/>
    <w:rsid w:val="009D25E1"/>
    <w:rsid w:val="009D4A1F"/>
    <w:rsid w:val="009D5F41"/>
    <w:rsid w:val="009D698E"/>
    <w:rsid w:val="009D7063"/>
    <w:rsid w:val="009D7384"/>
    <w:rsid w:val="009E5511"/>
    <w:rsid w:val="009F0055"/>
    <w:rsid w:val="009F06A8"/>
    <w:rsid w:val="009F1384"/>
    <w:rsid w:val="00A00579"/>
    <w:rsid w:val="00A009BF"/>
    <w:rsid w:val="00A01EFF"/>
    <w:rsid w:val="00A02DA1"/>
    <w:rsid w:val="00A072A8"/>
    <w:rsid w:val="00A07430"/>
    <w:rsid w:val="00A07532"/>
    <w:rsid w:val="00A07FAC"/>
    <w:rsid w:val="00A10987"/>
    <w:rsid w:val="00A13BB1"/>
    <w:rsid w:val="00A15F85"/>
    <w:rsid w:val="00A160DC"/>
    <w:rsid w:val="00A16CFA"/>
    <w:rsid w:val="00A17693"/>
    <w:rsid w:val="00A17C8A"/>
    <w:rsid w:val="00A20838"/>
    <w:rsid w:val="00A22C8E"/>
    <w:rsid w:val="00A320BB"/>
    <w:rsid w:val="00A34153"/>
    <w:rsid w:val="00A349EC"/>
    <w:rsid w:val="00A3676F"/>
    <w:rsid w:val="00A373F5"/>
    <w:rsid w:val="00A41F12"/>
    <w:rsid w:val="00A4496C"/>
    <w:rsid w:val="00A4612E"/>
    <w:rsid w:val="00A46D21"/>
    <w:rsid w:val="00A5006A"/>
    <w:rsid w:val="00A5178D"/>
    <w:rsid w:val="00A602E1"/>
    <w:rsid w:val="00A628FA"/>
    <w:rsid w:val="00A64542"/>
    <w:rsid w:val="00A64567"/>
    <w:rsid w:val="00A67D6F"/>
    <w:rsid w:val="00A7301D"/>
    <w:rsid w:val="00A75DFD"/>
    <w:rsid w:val="00A80FBF"/>
    <w:rsid w:val="00A81B39"/>
    <w:rsid w:val="00A81C5D"/>
    <w:rsid w:val="00A829E2"/>
    <w:rsid w:val="00A83D91"/>
    <w:rsid w:val="00A85865"/>
    <w:rsid w:val="00A90A5D"/>
    <w:rsid w:val="00A91683"/>
    <w:rsid w:val="00A94A0E"/>
    <w:rsid w:val="00A94D44"/>
    <w:rsid w:val="00A97A07"/>
    <w:rsid w:val="00AA102C"/>
    <w:rsid w:val="00AA2946"/>
    <w:rsid w:val="00AA6CC7"/>
    <w:rsid w:val="00AB3263"/>
    <w:rsid w:val="00AB3B6A"/>
    <w:rsid w:val="00AB7CE4"/>
    <w:rsid w:val="00AC04EA"/>
    <w:rsid w:val="00AC24D3"/>
    <w:rsid w:val="00AC396C"/>
    <w:rsid w:val="00AC417E"/>
    <w:rsid w:val="00AC7836"/>
    <w:rsid w:val="00AD1379"/>
    <w:rsid w:val="00AD1931"/>
    <w:rsid w:val="00AD5671"/>
    <w:rsid w:val="00AD5A15"/>
    <w:rsid w:val="00AD5E46"/>
    <w:rsid w:val="00AE5514"/>
    <w:rsid w:val="00AE581E"/>
    <w:rsid w:val="00AF0365"/>
    <w:rsid w:val="00AF15ED"/>
    <w:rsid w:val="00AF4B0A"/>
    <w:rsid w:val="00AF4D59"/>
    <w:rsid w:val="00AF73B5"/>
    <w:rsid w:val="00B00B65"/>
    <w:rsid w:val="00B00D10"/>
    <w:rsid w:val="00B02622"/>
    <w:rsid w:val="00B030FA"/>
    <w:rsid w:val="00B055FA"/>
    <w:rsid w:val="00B0579D"/>
    <w:rsid w:val="00B05881"/>
    <w:rsid w:val="00B07DED"/>
    <w:rsid w:val="00B10535"/>
    <w:rsid w:val="00B10D20"/>
    <w:rsid w:val="00B13B3E"/>
    <w:rsid w:val="00B14BDB"/>
    <w:rsid w:val="00B16883"/>
    <w:rsid w:val="00B216EB"/>
    <w:rsid w:val="00B240C2"/>
    <w:rsid w:val="00B257C0"/>
    <w:rsid w:val="00B25D2D"/>
    <w:rsid w:val="00B26FA9"/>
    <w:rsid w:val="00B30F8E"/>
    <w:rsid w:val="00B315D1"/>
    <w:rsid w:val="00B3193A"/>
    <w:rsid w:val="00B3285A"/>
    <w:rsid w:val="00B32CE9"/>
    <w:rsid w:val="00B33013"/>
    <w:rsid w:val="00B3365B"/>
    <w:rsid w:val="00B33A77"/>
    <w:rsid w:val="00B33CFF"/>
    <w:rsid w:val="00B33DFC"/>
    <w:rsid w:val="00B35819"/>
    <w:rsid w:val="00B36220"/>
    <w:rsid w:val="00B423B3"/>
    <w:rsid w:val="00B43E32"/>
    <w:rsid w:val="00B559DA"/>
    <w:rsid w:val="00B55D54"/>
    <w:rsid w:val="00B56496"/>
    <w:rsid w:val="00B57388"/>
    <w:rsid w:val="00B60ECE"/>
    <w:rsid w:val="00B61439"/>
    <w:rsid w:val="00B615E7"/>
    <w:rsid w:val="00B61ADF"/>
    <w:rsid w:val="00B64ACE"/>
    <w:rsid w:val="00B73A9C"/>
    <w:rsid w:val="00B740D6"/>
    <w:rsid w:val="00B742C4"/>
    <w:rsid w:val="00B761F3"/>
    <w:rsid w:val="00B76826"/>
    <w:rsid w:val="00B77C61"/>
    <w:rsid w:val="00B809E4"/>
    <w:rsid w:val="00B816FF"/>
    <w:rsid w:val="00B82871"/>
    <w:rsid w:val="00B84FC6"/>
    <w:rsid w:val="00B85240"/>
    <w:rsid w:val="00B8595A"/>
    <w:rsid w:val="00B86051"/>
    <w:rsid w:val="00B86683"/>
    <w:rsid w:val="00B87E3A"/>
    <w:rsid w:val="00B90DA9"/>
    <w:rsid w:val="00B962F7"/>
    <w:rsid w:val="00BA0D93"/>
    <w:rsid w:val="00BA267C"/>
    <w:rsid w:val="00BA277F"/>
    <w:rsid w:val="00BA57DB"/>
    <w:rsid w:val="00BA645F"/>
    <w:rsid w:val="00BA7834"/>
    <w:rsid w:val="00BC0EDF"/>
    <w:rsid w:val="00BC45B5"/>
    <w:rsid w:val="00BD0868"/>
    <w:rsid w:val="00BD099E"/>
    <w:rsid w:val="00BD0A84"/>
    <w:rsid w:val="00BD1234"/>
    <w:rsid w:val="00BD1776"/>
    <w:rsid w:val="00BD4326"/>
    <w:rsid w:val="00BD4815"/>
    <w:rsid w:val="00BD6AF6"/>
    <w:rsid w:val="00BE23A3"/>
    <w:rsid w:val="00BE3939"/>
    <w:rsid w:val="00BE436D"/>
    <w:rsid w:val="00BE5992"/>
    <w:rsid w:val="00BE6A20"/>
    <w:rsid w:val="00BE6B14"/>
    <w:rsid w:val="00BE6DFD"/>
    <w:rsid w:val="00BE782D"/>
    <w:rsid w:val="00BF016E"/>
    <w:rsid w:val="00BF0872"/>
    <w:rsid w:val="00BF0F81"/>
    <w:rsid w:val="00BF1CA3"/>
    <w:rsid w:val="00BF3748"/>
    <w:rsid w:val="00BF639D"/>
    <w:rsid w:val="00C000CC"/>
    <w:rsid w:val="00C0655E"/>
    <w:rsid w:val="00C06B03"/>
    <w:rsid w:val="00C07BE6"/>
    <w:rsid w:val="00C12A88"/>
    <w:rsid w:val="00C1358B"/>
    <w:rsid w:val="00C13A2A"/>
    <w:rsid w:val="00C158FA"/>
    <w:rsid w:val="00C16B79"/>
    <w:rsid w:val="00C217DE"/>
    <w:rsid w:val="00C21A69"/>
    <w:rsid w:val="00C2313B"/>
    <w:rsid w:val="00C23878"/>
    <w:rsid w:val="00C23B67"/>
    <w:rsid w:val="00C27C8A"/>
    <w:rsid w:val="00C3000B"/>
    <w:rsid w:val="00C32CF1"/>
    <w:rsid w:val="00C340B3"/>
    <w:rsid w:val="00C36D0C"/>
    <w:rsid w:val="00C36F9F"/>
    <w:rsid w:val="00C372B6"/>
    <w:rsid w:val="00C377A0"/>
    <w:rsid w:val="00C46494"/>
    <w:rsid w:val="00C4725D"/>
    <w:rsid w:val="00C47B8A"/>
    <w:rsid w:val="00C47CA9"/>
    <w:rsid w:val="00C53235"/>
    <w:rsid w:val="00C54BB6"/>
    <w:rsid w:val="00C5654E"/>
    <w:rsid w:val="00C60DF7"/>
    <w:rsid w:val="00C62951"/>
    <w:rsid w:val="00C658DA"/>
    <w:rsid w:val="00C66916"/>
    <w:rsid w:val="00C710AC"/>
    <w:rsid w:val="00C727C9"/>
    <w:rsid w:val="00C72AC2"/>
    <w:rsid w:val="00C7546A"/>
    <w:rsid w:val="00C802D1"/>
    <w:rsid w:val="00C83222"/>
    <w:rsid w:val="00C84283"/>
    <w:rsid w:val="00C843C6"/>
    <w:rsid w:val="00C84B9D"/>
    <w:rsid w:val="00C862DB"/>
    <w:rsid w:val="00C86420"/>
    <w:rsid w:val="00C90456"/>
    <w:rsid w:val="00C94A9E"/>
    <w:rsid w:val="00CA2EDD"/>
    <w:rsid w:val="00CA6973"/>
    <w:rsid w:val="00CA7AE1"/>
    <w:rsid w:val="00CB3DD5"/>
    <w:rsid w:val="00CB4448"/>
    <w:rsid w:val="00CB6EEF"/>
    <w:rsid w:val="00CC14DC"/>
    <w:rsid w:val="00CC3323"/>
    <w:rsid w:val="00CC43C9"/>
    <w:rsid w:val="00CC64D3"/>
    <w:rsid w:val="00CC7EDE"/>
    <w:rsid w:val="00CD1573"/>
    <w:rsid w:val="00CD2412"/>
    <w:rsid w:val="00CD2512"/>
    <w:rsid w:val="00CD2BA1"/>
    <w:rsid w:val="00CD342B"/>
    <w:rsid w:val="00CD4E01"/>
    <w:rsid w:val="00CE13B9"/>
    <w:rsid w:val="00CE27ED"/>
    <w:rsid w:val="00CE39EE"/>
    <w:rsid w:val="00CE48A1"/>
    <w:rsid w:val="00CE74DB"/>
    <w:rsid w:val="00CF0E4B"/>
    <w:rsid w:val="00CF5AB5"/>
    <w:rsid w:val="00CF73FA"/>
    <w:rsid w:val="00D007C0"/>
    <w:rsid w:val="00D01CD0"/>
    <w:rsid w:val="00D06B32"/>
    <w:rsid w:val="00D108B7"/>
    <w:rsid w:val="00D1533E"/>
    <w:rsid w:val="00D21B4E"/>
    <w:rsid w:val="00D21E69"/>
    <w:rsid w:val="00D22154"/>
    <w:rsid w:val="00D22BB5"/>
    <w:rsid w:val="00D22DAB"/>
    <w:rsid w:val="00D241FB"/>
    <w:rsid w:val="00D2574A"/>
    <w:rsid w:val="00D258F3"/>
    <w:rsid w:val="00D30EB3"/>
    <w:rsid w:val="00D31B53"/>
    <w:rsid w:val="00D324EA"/>
    <w:rsid w:val="00D339AC"/>
    <w:rsid w:val="00D33E39"/>
    <w:rsid w:val="00D36B64"/>
    <w:rsid w:val="00D37610"/>
    <w:rsid w:val="00D40BA2"/>
    <w:rsid w:val="00D5021F"/>
    <w:rsid w:val="00D5417E"/>
    <w:rsid w:val="00D54857"/>
    <w:rsid w:val="00D55072"/>
    <w:rsid w:val="00D552A7"/>
    <w:rsid w:val="00D5605C"/>
    <w:rsid w:val="00D57D65"/>
    <w:rsid w:val="00D608BD"/>
    <w:rsid w:val="00D62A87"/>
    <w:rsid w:val="00D63F25"/>
    <w:rsid w:val="00D65293"/>
    <w:rsid w:val="00D71CC5"/>
    <w:rsid w:val="00D7201C"/>
    <w:rsid w:val="00D729A3"/>
    <w:rsid w:val="00D72B5B"/>
    <w:rsid w:val="00D76438"/>
    <w:rsid w:val="00D774AB"/>
    <w:rsid w:val="00D806EA"/>
    <w:rsid w:val="00D818FC"/>
    <w:rsid w:val="00D819E4"/>
    <w:rsid w:val="00D81BA0"/>
    <w:rsid w:val="00D8289F"/>
    <w:rsid w:val="00D83F1D"/>
    <w:rsid w:val="00D84D3E"/>
    <w:rsid w:val="00D852C8"/>
    <w:rsid w:val="00D85D7E"/>
    <w:rsid w:val="00D86A1D"/>
    <w:rsid w:val="00D900AF"/>
    <w:rsid w:val="00D92AF6"/>
    <w:rsid w:val="00D94EB9"/>
    <w:rsid w:val="00D95B9A"/>
    <w:rsid w:val="00D96E97"/>
    <w:rsid w:val="00DA2859"/>
    <w:rsid w:val="00DA28AE"/>
    <w:rsid w:val="00DA39BC"/>
    <w:rsid w:val="00DA5C95"/>
    <w:rsid w:val="00DA65E1"/>
    <w:rsid w:val="00DA787C"/>
    <w:rsid w:val="00DA7DA2"/>
    <w:rsid w:val="00DB0686"/>
    <w:rsid w:val="00DB1B1F"/>
    <w:rsid w:val="00DB350E"/>
    <w:rsid w:val="00DB4D36"/>
    <w:rsid w:val="00DB7075"/>
    <w:rsid w:val="00DC06CB"/>
    <w:rsid w:val="00DC0B79"/>
    <w:rsid w:val="00DC487C"/>
    <w:rsid w:val="00DC62E9"/>
    <w:rsid w:val="00DC6C92"/>
    <w:rsid w:val="00DD06D6"/>
    <w:rsid w:val="00DD1F14"/>
    <w:rsid w:val="00DD213D"/>
    <w:rsid w:val="00DD2E79"/>
    <w:rsid w:val="00DD3A8A"/>
    <w:rsid w:val="00DD3E41"/>
    <w:rsid w:val="00DD478A"/>
    <w:rsid w:val="00DD5360"/>
    <w:rsid w:val="00DD5D4E"/>
    <w:rsid w:val="00DD6215"/>
    <w:rsid w:val="00DD6F2E"/>
    <w:rsid w:val="00DD7B64"/>
    <w:rsid w:val="00DD7E37"/>
    <w:rsid w:val="00DE0AA6"/>
    <w:rsid w:val="00DE25C0"/>
    <w:rsid w:val="00DE299E"/>
    <w:rsid w:val="00DE29CF"/>
    <w:rsid w:val="00DE44DF"/>
    <w:rsid w:val="00DE54C8"/>
    <w:rsid w:val="00DE5C29"/>
    <w:rsid w:val="00DE5DA8"/>
    <w:rsid w:val="00DF21C5"/>
    <w:rsid w:val="00DF2C0E"/>
    <w:rsid w:val="00DF33EA"/>
    <w:rsid w:val="00DF47DC"/>
    <w:rsid w:val="00DF60D6"/>
    <w:rsid w:val="00DF6345"/>
    <w:rsid w:val="00DF7B6F"/>
    <w:rsid w:val="00E024A1"/>
    <w:rsid w:val="00E02F68"/>
    <w:rsid w:val="00E037D5"/>
    <w:rsid w:val="00E06F85"/>
    <w:rsid w:val="00E0784F"/>
    <w:rsid w:val="00E103E9"/>
    <w:rsid w:val="00E136D5"/>
    <w:rsid w:val="00E141A1"/>
    <w:rsid w:val="00E166CE"/>
    <w:rsid w:val="00E167D6"/>
    <w:rsid w:val="00E2433F"/>
    <w:rsid w:val="00E2629A"/>
    <w:rsid w:val="00E27326"/>
    <w:rsid w:val="00E301CF"/>
    <w:rsid w:val="00E3105A"/>
    <w:rsid w:val="00E3106E"/>
    <w:rsid w:val="00E4050A"/>
    <w:rsid w:val="00E40981"/>
    <w:rsid w:val="00E41968"/>
    <w:rsid w:val="00E41D29"/>
    <w:rsid w:val="00E44406"/>
    <w:rsid w:val="00E454A3"/>
    <w:rsid w:val="00E5153C"/>
    <w:rsid w:val="00E556FC"/>
    <w:rsid w:val="00E60419"/>
    <w:rsid w:val="00E62C63"/>
    <w:rsid w:val="00E65134"/>
    <w:rsid w:val="00E65830"/>
    <w:rsid w:val="00E663BC"/>
    <w:rsid w:val="00E67CA6"/>
    <w:rsid w:val="00E70A52"/>
    <w:rsid w:val="00E71988"/>
    <w:rsid w:val="00E735F3"/>
    <w:rsid w:val="00E758F1"/>
    <w:rsid w:val="00E763A7"/>
    <w:rsid w:val="00E7772E"/>
    <w:rsid w:val="00E86472"/>
    <w:rsid w:val="00E904C9"/>
    <w:rsid w:val="00E914E3"/>
    <w:rsid w:val="00E915E3"/>
    <w:rsid w:val="00E91803"/>
    <w:rsid w:val="00E9222A"/>
    <w:rsid w:val="00E93260"/>
    <w:rsid w:val="00E955FA"/>
    <w:rsid w:val="00E975E6"/>
    <w:rsid w:val="00EA0D02"/>
    <w:rsid w:val="00EA4DBF"/>
    <w:rsid w:val="00EA59D5"/>
    <w:rsid w:val="00EA7349"/>
    <w:rsid w:val="00EB2654"/>
    <w:rsid w:val="00EB3A67"/>
    <w:rsid w:val="00EC0241"/>
    <w:rsid w:val="00EC30CE"/>
    <w:rsid w:val="00EC3FA9"/>
    <w:rsid w:val="00EC46CB"/>
    <w:rsid w:val="00ED0211"/>
    <w:rsid w:val="00ED0C5A"/>
    <w:rsid w:val="00ED10A8"/>
    <w:rsid w:val="00ED7623"/>
    <w:rsid w:val="00ED7D98"/>
    <w:rsid w:val="00EE4D0B"/>
    <w:rsid w:val="00EE5956"/>
    <w:rsid w:val="00EF0A13"/>
    <w:rsid w:val="00EF19F1"/>
    <w:rsid w:val="00EF26E2"/>
    <w:rsid w:val="00EF2D63"/>
    <w:rsid w:val="00EF5893"/>
    <w:rsid w:val="00EF6D79"/>
    <w:rsid w:val="00F01E02"/>
    <w:rsid w:val="00F04D5A"/>
    <w:rsid w:val="00F10B97"/>
    <w:rsid w:val="00F12347"/>
    <w:rsid w:val="00F14E1A"/>
    <w:rsid w:val="00F168EC"/>
    <w:rsid w:val="00F1709B"/>
    <w:rsid w:val="00F1730F"/>
    <w:rsid w:val="00F27928"/>
    <w:rsid w:val="00F304FA"/>
    <w:rsid w:val="00F3132F"/>
    <w:rsid w:val="00F3184B"/>
    <w:rsid w:val="00F333C1"/>
    <w:rsid w:val="00F351B2"/>
    <w:rsid w:val="00F3640F"/>
    <w:rsid w:val="00F378A7"/>
    <w:rsid w:val="00F4159D"/>
    <w:rsid w:val="00F4176B"/>
    <w:rsid w:val="00F4201D"/>
    <w:rsid w:val="00F456DC"/>
    <w:rsid w:val="00F547AC"/>
    <w:rsid w:val="00F56234"/>
    <w:rsid w:val="00F57C42"/>
    <w:rsid w:val="00F6010A"/>
    <w:rsid w:val="00F610AD"/>
    <w:rsid w:val="00F61DEF"/>
    <w:rsid w:val="00F64324"/>
    <w:rsid w:val="00F65660"/>
    <w:rsid w:val="00F72A75"/>
    <w:rsid w:val="00F76831"/>
    <w:rsid w:val="00F76F97"/>
    <w:rsid w:val="00F7765C"/>
    <w:rsid w:val="00F77CB9"/>
    <w:rsid w:val="00F80481"/>
    <w:rsid w:val="00F81B05"/>
    <w:rsid w:val="00F83AC5"/>
    <w:rsid w:val="00F9244F"/>
    <w:rsid w:val="00F93911"/>
    <w:rsid w:val="00F93B6D"/>
    <w:rsid w:val="00F9588C"/>
    <w:rsid w:val="00F95C9A"/>
    <w:rsid w:val="00F96D33"/>
    <w:rsid w:val="00FA0E62"/>
    <w:rsid w:val="00FB1DCB"/>
    <w:rsid w:val="00FB2447"/>
    <w:rsid w:val="00FB2E33"/>
    <w:rsid w:val="00FB4C05"/>
    <w:rsid w:val="00FB6E6F"/>
    <w:rsid w:val="00FC0E60"/>
    <w:rsid w:val="00FC2F21"/>
    <w:rsid w:val="00FC3A69"/>
    <w:rsid w:val="00FC5A64"/>
    <w:rsid w:val="00FC5EDE"/>
    <w:rsid w:val="00FD4679"/>
    <w:rsid w:val="00FD7392"/>
    <w:rsid w:val="00FD7C1C"/>
    <w:rsid w:val="00FE15EB"/>
    <w:rsid w:val="00FE25D5"/>
    <w:rsid w:val="00FE3E41"/>
    <w:rsid w:val="00FE414F"/>
    <w:rsid w:val="00FE53E3"/>
    <w:rsid w:val="00FE6EC9"/>
    <w:rsid w:val="00FF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locked="1" w:semiHidden="0" w:uiPriority="0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A713D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2ECC"/>
    <w:pPr>
      <w:keepNext/>
      <w:jc w:val="both"/>
      <w:outlineLvl w:val="0"/>
    </w:pPr>
    <w:rPr>
      <w:sz w:val="36"/>
      <w:szCs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D2ECC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D2ECC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D2ECC"/>
    <w:pPr>
      <w:keepNext/>
      <w:outlineLvl w:val="3"/>
    </w:pPr>
    <w:rPr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D2ECC"/>
    <w:pPr>
      <w:keepNext/>
      <w:widowControl w:val="0"/>
      <w:autoSpaceDE w:val="0"/>
      <w:autoSpaceDN w:val="0"/>
      <w:adjustRightInd w:val="0"/>
      <w:jc w:val="right"/>
      <w:outlineLvl w:val="4"/>
    </w:pPr>
    <w:rPr>
      <w:b/>
      <w:bCs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D2ECC"/>
    <w:pPr>
      <w:keepNext/>
      <w:outlineLvl w:val="5"/>
    </w:pPr>
    <w:rPr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D2ECC"/>
    <w:pPr>
      <w:keepNext/>
      <w:autoSpaceDE w:val="0"/>
      <w:autoSpaceDN w:val="0"/>
      <w:adjustRightInd w:val="0"/>
      <w:outlineLvl w:val="6"/>
    </w:pPr>
    <w:rPr>
      <w:b/>
      <w:bCs/>
      <w:color w:val="00000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D2ECC"/>
    <w:pPr>
      <w:keepNext/>
      <w:jc w:val="center"/>
      <w:outlineLvl w:val="7"/>
    </w:pPr>
    <w:rPr>
      <w:b/>
      <w:bCs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D2ECC"/>
    <w:rPr>
      <w:rFonts w:eastAsia="Times New Roman" w:cs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D2EC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D2ECC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D2EC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D2ECC"/>
    <w:rPr>
      <w:rFonts w:eastAsia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D2ECC"/>
    <w:rPr>
      <w:rFonts w:eastAsia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D2ECC"/>
    <w:rPr>
      <w:rFonts w:eastAsia="Times New Roman" w:cs="Times New Roman"/>
      <w:b/>
      <w:b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D2ECC"/>
    <w:rPr>
      <w:rFonts w:eastAsia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FE15E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2ECC"/>
    <w:rPr>
      <w:rFonts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rsid w:val="00FE15EB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0D2ECC"/>
    <w:pPr>
      <w:spacing w:after="120"/>
      <w:ind w:left="283"/>
    </w:pPr>
    <w:rPr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D2ECC"/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D2ECC"/>
    <w:pPr>
      <w:spacing w:after="120"/>
    </w:pPr>
    <w:rPr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D2ECC"/>
    <w:rPr>
      <w:rFonts w:eastAsia="Times New Roman" w:cs="Times New Roman"/>
      <w:sz w:val="24"/>
      <w:szCs w:val="24"/>
    </w:rPr>
  </w:style>
  <w:style w:type="paragraph" w:customStyle="1" w:styleId="xl25">
    <w:name w:val="xl25"/>
    <w:basedOn w:val="Normal"/>
    <w:uiPriority w:val="99"/>
    <w:rsid w:val="000D2ECC"/>
    <w:pPr>
      <w:spacing w:before="100" w:beforeAutospacing="1" w:after="100" w:afterAutospacing="1"/>
    </w:pPr>
    <w:rPr>
      <w:rFonts w:eastAsia="Arial Unicode MS"/>
      <w:lang w:eastAsia="ru-RU"/>
    </w:rPr>
  </w:style>
  <w:style w:type="paragraph" w:styleId="Header">
    <w:name w:val="header"/>
    <w:basedOn w:val="Normal"/>
    <w:link w:val="HeaderChar"/>
    <w:uiPriority w:val="99"/>
    <w:rsid w:val="000D2ECC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D2ECC"/>
    <w:rPr>
      <w:rFonts w:eastAsia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0D2ECC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0D2ECC"/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D2ECC"/>
    <w:pPr>
      <w:jc w:val="center"/>
    </w:pPr>
    <w:rPr>
      <w:b/>
      <w:bCs/>
      <w:sz w:val="26"/>
      <w:szCs w:val="26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0D2ECC"/>
    <w:rPr>
      <w:rFonts w:eastAsia="Times New Roman" w:cs="Times New Roman"/>
      <w:b/>
      <w:bCs/>
      <w:sz w:val="26"/>
      <w:szCs w:val="26"/>
    </w:rPr>
  </w:style>
  <w:style w:type="paragraph" w:customStyle="1" w:styleId="xl27">
    <w:name w:val="xl27"/>
    <w:basedOn w:val="Normal"/>
    <w:uiPriority w:val="99"/>
    <w:rsid w:val="000D2ECC"/>
    <w:pPr>
      <w:spacing w:before="100" w:beforeAutospacing="1" w:after="100" w:afterAutospacing="1"/>
      <w:jc w:val="right"/>
    </w:pPr>
    <w:rPr>
      <w:rFonts w:eastAsia="Arial Unicode MS"/>
      <w:lang w:eastAsia="ru-RU"/>
    </w:rPr>
  </w:style>
  <w:style w:type="paragraph" w:customStyle="1" w:styleId="a">
    <w:name w:val="Знак"/>
    <w:basedOn w:val="Normal"/>
    <w:uiPriority w:val="99"/>
    <w:rsid w:val="000D2EC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BalloonTextChar">
    <w:name w:val="Balloon Text Char"/>
    <w:link w:val="BalloonText"/>
    <w:uiPriority w:val="99"/>
    <w:locked/>
    <w:rsid w:val="000D2EC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99"/>
    <w:semiHidden/>
    <w:rsid w:val="000D2ECC"/>
    <w:rPr>
      <w:rFonts w:ascii="Tahoma" w:hAnsi="Tahoma" w:cs="Tahoma"/>
      <w:sz w:val="16"/>
      <w:szCs w:val="16"/>
      <w:lang w:eastAsia="ru-RU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cs="Times New Roman"/>
      <w:sz w:val="2"/>
      <w:lang w:eastAsia="ko-KR"/>
    </w:rPr>
  </w:style>
  <w:style w:type="character" w:customStyle="1" w:styleId="1">
    <w:name w:val="Текст выноски Знак1"/>
    <w:basedOn w:val="DefaultParagraphFont"/>
    <w:uiPriority w:val="99"/>
    <w:rsid w:val="000D2ECC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76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5</Pages>
  <Words>1483</Words>
  <Characters>8459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subject/>
  <dc:creator>KozlovS</dc:creator>
  <cp:keywords/>
  <dc:description/>
  <cp:lastModifiedBy>Елена</cp:lastModifiedBy>
  <cp:revision>4</cp:revision>
  <cp:lastPrinted>2014-02-03T10:08:00Z</cp:lastPrinted>
  <dcterms:created xsi:type="dcterms:W3CDTF">2013-12-25T13:06:00Z</dcterms:created>
  <dcterms:modified xsi:type="dcterms:W3CDTF">2014-02-08T16:07:00Z</dcterms:modified>
</cp:coreProperties>
</file>